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0D39" w14:textId="77777777" w:rsidR="00365494" w:rsidRDefault="008977A3">
      <w:bookmarkStart w:id="0" w:name="_Hlk162689808"/>
      <w:r>
        <w:rPr>
          <w:noProof/>
        </w:rPr>
        <w:drawing>
          <wp:anchor distT="0" distB="0" distL="114300" distR="114300" simplePos="0" relativeHeight="251663360" behindDoc="0" locked="0" layoutInCell="1" allowOverlap="1" wp14:anchorId="48D6F439" wp14:editId="5A860AAC">
            <wp:simplePos x="0" y="0"/>
            <wp:positionH relativeFrom="margin">
              <wp:align>center</wp:align>
            </wp:positionH>
            <wp:positionV relativeFrom="paragraph">
              <wp:posOffset>-594995</wp:posOffset>
            </wp:positionV>
            <wp:extent cx="6454141" cy="1466850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1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50D8C" w14:textId="77777777" w:rsidR="00365494" w:rsidRDefault="00365494"/>
    <w:p w14:paraId="6A35A124" w14:textId="77777777" w:rsidR="00365494" w:rsidRDefault="00365494"/>
    <w:p w14:paraId="2673CC2E" w14:textId="77777777" w:rsidR="00365494" w:rsidRDefault="00365494"/>
    <w:p w14:paraId="436CBBFB" w14:textId="77777777" w:rsidR="00365494" w:rsidRDefault="00260C35">
      <w:r w:rsidRPr="00365494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FBDE7" wp14:editId="635452A8">
                <wp:simplePos x="0" y="0"/>
                <wp:positionH relativeFrom="margin">
                  <wp:align>left</wp:align>
                </wp:positionH>
                <wp:positionV relativeFrom="page">
                  <wp:posOffset>2047875</wp:posOffset>
                </wp:positionV>
                <wp:extent cx="5058000" cy="1141200"/>
                <wp:effectExtent l="0" t="0" r="9525" b="190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000" cy="114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445D6F" w14:textId="5468971F" w:rsidR="004B7A4A" w:rsidRPr="004B7A4A" w:rsidRDefault="00BD4B96" w:rsidP="004B7A4A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SISTEMAS DE DECISÃO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FBDE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0;margin-top:161.25pt;width:398.25pt;height:89.8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" fillcolor="white [3201]" stroked="f" strokeweight=".5pt">
                <v:textbox>
                  <w:txbxContent>
                    <w:p w14:paraId="1E445D6F" w14:textId="5468971F" w:rsidR="004B7A4A" w:rsidRPr="004B7A4A" w:rsidRDefault="00BD4B96" w:rsidP="004B7A4A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SISTEMAS DE DECISÃO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D7459A9" w14:textId="77777777" w:rsidR="00365494" w:rsidRDefault="00365494"/>
    <w:p w14:paraId="33A07B31" w14:textId="77777777" w:rsidR="00365494" w:rsidRDefault="00365494"/>
    <w:p w14:paraId="2EA2D5A0" w14:textId="77777777" w:rsidR="00365494" w:rsidRDefault="00365494"/>
    <w:p w14:paraId="37EA3843" w14:textId="289BA7D3" w:rsidR="00365494" w:rsidRDefault="00971B7D">
      <w:r w:rsidRPr="00971B7D">
        <w:rPr>
          <w:noProof/>
        </w:rPr>
        <w:drawing>
          <wp:anchor distT="0" distB="0" distL="114300" distR="114300" simplePos="0" relativeHeight="251664384" behindDoc="0" locked="0" layoutInCell="1" allowOverlap="1" wp14:anchorId="376B8485" wp14:editId="34F3DFA2">
            <wp:simplePos x="0" y="0"/>
            <wp:positionH relativeFrom="column">
              <wp:posOffset>-3810</wp:posOffset>
            </wp:positionH>
            <wp:positionV relativeFrom="paragraph">
              <wp:posOffset>253365</wp:posOffset>
            </wp:positionV>
            <wp:extent cx="5400040" cy="166116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D33B7" w14:textId="05EAA450" w:rsidR="00365494" w:rsidRDefault="00365494"/>
    <w:p w14:paraId="7135B0FE" w14:textId="5904CF90" w:rsidR="00365494" w:rsidRDefault="00365494"/>
    <w:p w14:paraId="33D40559" w14:textId="77777777" w:rsidR="00365494" w:rsidRPr="00260C35" w:rsidRDefault="00365494"/>
    <w:p w14:paraId="67DDF195" w14:textId="77777777" w:rsidR="00365494" w:rsidRDefault="00365494"/>
    <w:p w14:paraId="4889E18E" w14:textId="77777777" w:rsidR="00365494" w:rsidRDefault="00365494"/>
    <w:p w14:paraId="6C9EEB29" w14:textId="77777777" w:rsidR="00365494" w:rsidRDefault="00365494"/>
    <w:p w14:paraId="27B07749" w14:textId="77777777" w:rsidR="00365494" w:rsidRDefault="00365494"/>
    <w:p w14:paraId="37DCFADF" w14:textId="77777777" w:rsidR="00365494" w:rsidRDefault="00260C35">
      <w:r w:rsidRPr="00365494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9ABB72" wp14:editId="0AD71336">
                <wp:simplePos x="0" y="0"/>
                <wp:positionH relativeFrom="margin">
                  <wp:align>center</wp:align>
                </wp:positionH>
                <wp:positionV relativeFrom="page">
                  <wp:posOffset>5476240</wp:posOffset>
                </wp:positionV>
                <wp:extent cx="4726305" cy="2143125"/>
                <wp:effectExtent l="0" t="0" r="0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305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399612" w14:textId="622BC491" w:rsidR="004B7A4A" w:rsidRDefault="00971B7D" w:rsidP="00260C3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Projeto de um Controlador Ó</w:t>
                            </w:r>
                            <w:r w:rsidR="0076796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timo Polinomial para um Processo Térmico</w:t>
                            </w:r>
                          </w:p>
                          <w:p w14:paraId="533EF027" w14:textId="77777777" w:rsidR="00260C35" w:rsidRDefault="00260C35" w:rsidP="00260C3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08FEA2E" w14:textId="7A9E10D7" w:rsidR="00260C35" w:rsidRPr="008977A3" w:rsidRDefault="00853B76" w:rsidP="00260C3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202</w:t>
                            </w:r>
                            <w:r w:rsidR="00B21D8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/202</w:t>
                            </w:r>
                            <w:r w:rsidR="00B21D8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BB72" id="Caixa de texto 7" o:spid="_x0000_s1027" type="#_x0000_t202" style="position:absolute;margin-left:0;margin-top:431.2pt;width:372.15pt;height:168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" fillcolor="white [3201]" stroked="f" strokeweight=".5pt">
                <v:textbox>
                  <w:txbxContent>
                    <w:p w14:paraId="03399612" w14:textId="622BC491" w:rsidR="004B7A4A" w:rsidRDefault="00971B7D" w:rsidP="00260C3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Projeto de um Controlador Ó</w:t>
                      </w:r>
                      <w:r w:rsidR="0076796C">
                        <w:rPr>
                          <w:b/>
                          <w:bCs/>
                          <w:sz w:val="40"/>
                          <w:szCs w:val="40"/>
                        </w:rPr>
                        <w:t>p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timo Polinomial para um Processo Térmico</w:t>
                      </w:r>
                    </w:p>
                    <w:p w14:paraId="533EF027" w14:textId="77777777" w:rsidR="00260C35" w:rsidRDefault="00260C35" w:rsidP="00260C3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308FEA2E" w14:textId="7A9E10D7" w:rsidR="00260C35" w:rsidRPr="008977A3" w:rsidRDefault="00853B76" w:rsidP="00260C3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202</w:t>
                      </w:r>
                      <w:r w:rsidR="00B21D8E">
                        <w:rPr>
                          <w:b/>
                          <w:bCs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/202</w:t>
                      </w:r>
                      <w:r w:rsidR="00B21D8E">
                        <w:rPr>
                          <w:b/>
                          <w:bCs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90FE33" w14:textId="77777777" w:rsidR="00365494" w:rsidRDefault="00365494"/>
    <w:p w14:paraId="5C74C56A" w14:textId="77777777" w:rsidR="00365494" w:rsidRDefault="00365494" w:rsidP="00365494">
      <w:pPr>
        <w:jc w:val="center"/>
      </w:pPr>
    </w:p>
    <w:p w14:paraId="06C65A03" w14:textId="77777777" w:rsidR="00365494" w:rsidRDefault="00365494" w:rsidP="00365494">
      <w:pPr>
        <w:jc w:val="center"/>
      </w:pPr>
    </w:p>
    <w:p w14:paraId="0277EB27" w14:textId="77777777" w:rsidR="00365494" w:rsidRDefault="00365494" w:rsidP="00365494">
      <w:pPr>
        <w:jc w:val="center"/>
      </w:pPr>
    </w:p>
    <w:p w14:paraId="4D84E446" w14:textId="77777777" w:rsidR="00365494" w:rsidRDefault="00365494" w:rsidP="00365494">
      <w:pPr>
        <w:jc w:val="center"/>
      </w:pPr>
    </w:p>
    <w:p w14:paraId="7E36389B" w14:textId="77777777" w:rsidR="00E03FDD" w:rsidRPr="00365494" w:rsidRDefault="00E03FDD" w:rsidP="00365494">
      <w:pPr>
        <w:jc w:val="center"/>
        <w:rPr>
          <w:sz w:val="24"/>
          <w:szCs w:val="24"/>
        </w:rPr>
      </w:pPr>
    </w:p>
    <w:p w14:paraId="012687BA" w14:textId="77777777" w:rsidR="00365494" w:rsidRPr="00365494" w:rsidRDefault="00365494" w:rsidP="00365494">
      <w:pPr>
        <w:jc w:val="right"/>
        <w:rPr>
          <w:sz w:val="24"/>
          <w:szCs w:val="24"/>
        </w:rPr>
      </w:pPr>
    </w:p>
    <w:p w14:paraId="3E318FF6" w14:textId="27A7F588" w:rsidR="00365494" w:rsidRDefault="00365494" w:rsidP="00365494">
      <w:pPr>
        <w:jc w:val="right"/>
        <w:rPr>
          <w:sz w:val="24"/>
          <w:szCs w:val="24"/>
        </w:rPr>
      </w:pPr>
      <w:r w:rsidRPr="00971B7D">
        <w:rPr>
          <w:b/>
          <w:bCs/>
          <w:sz w:val="24"/>
          <w:szCs w:val="24"/>
        </w:rPr>
        <w:t>Nome</w:t>
      </w:r>
      <w:r w:rsidRPr="00365494">
        <w:rPr>
          <w:sz w:val="24"/>
          <w:szCs w:val="24"/>
        </w:rPr>
        <w:t>:</w:t>
      </w:r>
      <w:r w:rsidR="00A01DFC">
        <w:rPr>
          <w:sz w:val="24"/>
          <w:szCs w:val="24"/>
        </w:rPr>
        <w:t xml:space="preserve"> </w:t>
      </w:r>
      <w:r w:rsidR="00B21D8E">
        <w:rPr>
          <w:sz w:val="24"/>
          <w:szCs w:val="24"/>
        </w:rPr>
        <w:t>Miguel Caldeirinha</w:t>
      </w:r>
      <w:r w:rsidR="00971B7D">
        <w:rPr>
          <w:sz w:val="24"/>
          <w:szCs w:val="24"/>
        </w:rPr>
        <w:tab/>
      </w:r>
      <w:r w:rsidR="00971B7D">
        <w:rPr>
          <w:sz w:val="24"/>
          <w:szCs w:val="24"/>
        </w:rPr>
        <w:tab/>
      </w:r>
      <w:r w:rsidRPr="00971B7D">
        <w:rPr>
          <w:b/>
          <w:bCs/>
          <w:sz w:val="24"/>
          <w:szCs w:val="24"/>
        </w:rPr>
        <w:t>Número</w:t>
      </w:r>
      <w:r w:rsidRPr="00365494">
        <w:rPr>
          <w:sz w:val="24"/>
          <w:szCs w:val="24"/>
        </w:rPr>
        <w:t xml:space="preserve">: </w:t>
      </w:r>
      <w:r w:rsidR="00B21D8E">
        <w:rPr>
          <w:sz w:val="24"/>
          <w:szCs w:val="24"/>
        </w:rPr>
        <w:t>60568</w:t>
      </w:r>
    </w:p>
    <w:p w14:paraId="3A2F97EE" w14:textId="0EAC72F5" w:rsidR="00747310" w:rsidRDefault="00B21D8E" w:rsidP="00365494">
      <w:pPr>
        <w:jc w:val="right"/>
        <w:rPr>
          <w:sz w:val="24"/>
          <w:szCs w:val="24"/>
        </w:rPr>
      </w:pPr>
      <w:r w:rsidRPr="00B21D8E">
        <w:rPr>
          <w:b/>
          <w:bCs/>
          <w:sz w:val="24"/>
          <w:szCs w:val="24"/>
        </w:rPr>
        <w:t>Nome</w:t>
      </w:r>
      <w:r>
        <w:rPr>
          <w:sz w:val="24"/>
          <w:szCs w:val="24"/>
        </w:rPr>
        <w:t>:</w:t>
      </w:r>
      <w:r w:rsidR="00A01DFC">
        <w:rPr>
          <w:sz w:val="24"/>
          <w:szCs w:val="24"/>
        </w:rPr>
        <w:t xml:space="preserve"> </w:t>
      </w:r>
      <w:r>
        <w:rPr>
          <w:sz w:val="24"/>
          <w:szCs w:val="24"/>
        </w:rPr>
        <w:t>Matheus Brito</w:t>
      </w:r>
      <w:r>
        <w:rPr>
          <w:sz w:val="24"/>
          <w:szCs w:val="24"/>
        </w:rPr>
        <w:tab/>
      </w:r>
      <w:r w:rsidR="0076796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1D8E">
        <w:rPr>
          <w:b/>
          <w:bCs/>
          <w:sz w:val="24"/>
          <w:szCs w:val="24"/>
        </w:rPr>
        <w:t>Número</w:t>
      </w:r>
      <w:r>
        <w:rPr>
          <w:sz w:val="24"/>
          <w:szCs w:val="24"/>
        </w:rPr>
        <w:t>: 57003</w:t>
      </w:r>
    </w:p>
    <w:p w14:paraId="4EE44A78" w14:textId="77777777" w:rsidR="00747310" w:rsidRDefault="00747310" w:rsidP="00365494">
      <w:pPr>
        <w:jc w:val="right"/>
        <w:rPr>
          <w:sz w:val="24"/>
          <w:szCs w:val="24"/>
        </w:rPr>
      </w:pPr>
    </w:p>
    <w:p w14:paraId="2709C299" w14:textId="77777777" w:rsidR="00747310" w:rsidRDefault="00747310" w:rsidP="00365494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58D56" wp14:editId="7808AB6C">
                <wp:simplePos x="0" y="0"/>
                <wp:positionH relativeFrom="margin">
                  <wp:align>center</wp:align>
                </wp:positionH>
                <wp:positionV relativeFrom="page">
                  <wp:posOffset>9533906</wp:posOffset>
                </wp:positionV>
                <wp:extent cx="5058000" cy="651600"/>
                <wp:effectExtent l="0" t="0" r="9525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000" cy="65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9408D3" w14:textId="77777777" w:rsidR="00365494" w:rsidRDefault="00365494" w:rsidP="00365494">
                            <w:pPr>
                              <w:jc w:val="distribute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Mestrado Integrado em Engenharia Eletrotécnica e de Computadores</w:t>
                            </w:r>
                          </w:p>
                          <w:p w14:paraId="3723582D" w14:textId="3FC796D9" w:rsidR="00365494" w:rsidRPr="00365494" w:rsidRDefault="00365494" w:rsidP="00365494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65494">
                              <w:rPr>
                                <w:i/>
                                <w:iCs/>
                              </w:rPr>
                              <w:t>ANO LECTIVO 20</w:t>
                            </w:r>
                            <w:r w:rsidR="00853B76">
                              <w:rPr>
                                <w:i/>
                                <w:iCs/>
                              </w:rPr>
                              <w:t>2</w:t>
                            </w:r>
                            <w:r w:rsidR="00B21D8E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365494">
                              <w:rPr>
                                <w:i/>
                                <w:iCs/>
                              </w:rPr>
                              <w:t>/20</w:t>
                            </w:r>
                            <w:r w:rsidR="00853B76">
                              <w:rPr>
                                <w:i/>
                                <w:iCs/>
                              </w:rPr>
                              <w:t>2</w:t>
                            </w:r>
                            <w:r w:rsidR="00B21D8E">
                              <w:rPr>
                                <w:i/>
                                <w:i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8D56" id="Caixa de texto 10" o:spid="_x0000_s1028" type="#_x0000_t202" style="position:absolute;left:0;text-align:left;margin-left:0;margin-top:750.7pt;width:398.25pt;height:51.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" fillcolor="white [3201]" stroked="f" strokeweight=".5pt">
                <v:textbox>
                  <w:txbxContent>
                    <w:p w14:paraId="519408D3" w14:textId="77777777" w:rsidR="00365494" w:rsidRDefault="00365494" w:rsidP="00365494">
                      <w:pPr>
                        <w:jc w:val="distribute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Mestrado Integrado em Engenharia Eletrotécnica e de Computadores</w:t>
                      </w:r>
                    </w:p>
                    <w:p w14:paraId="3723582D" w14:textId="3FC796D9" w:rsidR="00365494" w:rsidRPr="00365494" w:rsidRDefault="00365494" w:rsidP="00365494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65494">
                        <w:rPr>
                          <w:i/>
                          <w:iCs/>
                        </w:rPr>
                        <w:t>ANO LECTIVO 20</w:t>
                      </w:r>
                      <w:r w:rsidR="00853B76">
                        <w:rPr>
                          <w:i/>
                          <w:iCs/>
                        </w:rPr>
                        <w:t>2</w:t>
                      </w:r>
                      <w:r w:rsidR="00B21D8E">
                        <w:rPr>
                          <w:i/>
                          <w:iCs/>
                        </w:rPr>
                        <w:t>3</w:t>
                      </w:r>
                      <w:r w:rsidRPr="00365494">
                        <w:rPr>
                          <w:i/>
                          <w:iCs/>
                        </w:rPr>
                        <w:t>/20</w:t>
                      </w:r>
                      <w:r w:rsidR="00853B76">
                        <w:rPr>
                          <w:i/>
                          <w:iCs/>
                        </w:rPr>
                        <w:t>2</w:t>
                      </w:r>
                      <w:r w:rsidR="00B21D8E">
                        <w:rPr>
                          <w:i/>
                          <w:iCs/>
                        </w:rPr>
                        <w:t>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C7B3BBA" w14:textId="77777777" w:rsidR="00747310" w:rsidRDefault="00747310" w:rsidP="00365494">
      <w:pPr>
        <w:jc w:val="right"/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38246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AF27BC" w14:textId="77777777" w:rsidR="00747310" w:rsidRPr="00747310" w:rsidRDefault="00747310">
          <w:pPr>
            <w:pStyle w:val="CabealhodoSumrio"/>
            <w:rPr>
              <w:sz w:val="40"/>
              <w:szCs w:val="40"/>
            </w:rPr>
          </w:pPr>
          <w:r w:rsidRPr="00747310">
            <w:rPr>
              <w:sz w:val="40"/>
              <w:szCs w:val="40"/>
            </w:rPr>
            <w:t>Índice</w:t>
          </w:r>
        </w:p>
        <w:p w14:paraId="45ABF3E6" w14:textId="77C51BE3" w:rsidR="000543DA" w:rsidRDefault="0074731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r w:rsidRPr="00747310">
            <w:rPr>
              <w:sz w:val="40"/>
              <w:szCs w:val="40"/>
            </w:rPr>
            <w:fldChar w:fldCharType="begin"/>
          </w:r>
          <w:r w:rsidRPr="00747310">
            <w:rPr>
              <w:sz w:val="40"/>
              <w:szCs w:val="40"/>
            </w:rPr>
            <w:instrText xml:space="preserve"> TOC \o "1-3" \h \z \u </w:instrText>
          </w:r>
          <w:r w:rsidRPr="00747310">
            <w:rPr>
              <w:sz w:val="40"/>
              <w:szCs w:val="40"/>
            </w:rPr>
            <w:fldChar w:fldCharType="separate"/>
          </w:r>
          <w:hyperlink w:anchor="_Toc162813101" w:history="1">
            <w:r w:rsidR="000543DA" w:rsidRPr="003E5259">
              <w:rPr>
                <w:rStyle w:val="Hyperlink"/>
                <w:noProof/>
              </w:rPr>
              <w:t>1.</w:t>
            </w:r>
            <w:r w:rsidR="000543DA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0543DA" w:rsidRPr="003E5259">
              <w:rPr>
                <w:rStyle w:val="Hyperlink"/>
                <w:noProof/>
              </w:rPr>
              <w:t>Introdução</w:t>
            </w:r>
            <w:r w:rsidR="000543DA">
              <w:rPr>
                <w:noProof/>
                <w:webHidden/>
              </w:rPr>
              <w:tab/>
            </w:r>
            <w:r w:rsidR="000543DA">
              <w:rPr>
                <w:noProof/>
                <w:webHidden/>
              </w:rPr>
              <w:fldChar w:fldCharType="begin"/>
            </w:r>
            <w:r w:rsidR="000543DA">
              <w:rPr>
                <w:noProof/>
                <w:webHidden/>
              </w:rPr>
              <w:instrText xml:space="preserve"> PAGEREF _Toc162813101 \h </w:instrText>
            </w:r>
            <w:r w:rsidR="000543DA">
              <w:rPr>
                <w:noProof/>
                <w:webHidden/>
              </w:rPr>
            </w:r>
            <w:r w:rsidR="000543DA"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2</w:t>
            </w:r>
            <w:r w:rsidR="000543DA">
              <w:rPr>
                <w:noProof/>
                <w:webHidden/>
              </w:rPr>
              <w:fldChar w:fldCharType="end"/>
            </w:r>
          </w:hyperlink>
        </w:p>
        <w:p w14:paraId="70B88609" w14:textId="40B03D83" w:rsidR="000543DA" w:rsidRDefault="000543DA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02" w:history="1">
            <w:r w:rsidRPr="003E5259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E5259">
              <w:rPr>
                <w:rStyle w:val="Hyperlink"/>
                <w:noProof/>
              </w:rPr>
              <w:t>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EC0C" w14:textId="313ED106" w:rsidR="000543DA" w:rsidRDefault="000543DA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03" w:history="1">
            <w:r w:rsidRPr="003E5259">
              <w:rPr>
                <w:rStyle w:val="Hyperlink"/>
                <w:noProof/>
              </w:rPr>
              <w:t>2.1.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E5259">
              <w:rPr>
                <w:rStyle w:val="Hyperlink"/>
                <w:noProof/>
              </w:rPr>
              <w:t>ARX - Auto Regressive with eXogenous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6E0A" w14:textId="71DB199E" w:rsidR="000543DA" w:rsidRDefault="000543DA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04" w:history="1">
            <w:r w:rsidRPr="003E5259">
              <w:rPr>
                <w:rStyle w:val="Hyperlink"/>
                <w:noProof/>
              </w:rPr>
              <w:t>2.2.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E5259">
              <w:rPr>
                <w:rStyle w:val="Hyperlink"/>
                <w:noProof/>
              </w:rPr>
              <w:t>Problema de Otimização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3BD7" w14:textId="3413DCFA" w:rsidR="000543DA" w:rsidRDefault="000543DA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05" w:history="1">
            <w:r w:rsidRPr="003E5259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E5259">
              <w:rPr>
                <w:rStyle w:val="Hyperlink"/>
                <w:noProof/>
              </w:rPr>
              <w:t>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8883" w14:textId="21B91A74" w:rsidR="000543DA" w:rsidRDefault="000543DA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06" w:history="1">
            <w:r w:rsidRPr="003E5259">
              <w:rPr>
                <w:rStyle w:val="Hyperlink"/>
                <w:noProof/>
              </w:rPr>
              <w:t>3.1.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E5259">
              <w:rPr>
                <w:rStyle w:val="Hyperlink"/>
                <w:noProof/>
              </w:rPr>
              <w:t>Obtenção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E887" w14:textId="76D3F1C1" w:rsidR="000543DA" w:rsidRDefault="000543DA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07" w:history="1">
            <w:r w:rsidRPr="003E5259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E5259">
              <w:rPr>
                <w:rStyle w:val="Hyperlink"/>
                <w:noProof/>
              </w:rPr>
              <w:t>Desenvolvimento e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3BD8" w14:textId="458037E2" w:rsidR="000543DA" w:rsidRDefault="000543DA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08" w:history="1">
            <w:r w:rsidRPr="003E5259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E5259">
              <w:rPr>
                <w:rStyle w:val="Hyperlink"/>
                <w:noProof/>
              </w:rPr>
              <w:t>Implementação no Sistema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74CE" w14:textId="2B0D1695" w:rsidR="000543DA" w:rsidRDefault="000543DA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09" w:history="1">
            <w:r w:rsidRPr="003E5259">
              <w:rPr>
                <w:rStyle w:val="Hyperlink"/>
                <w:noProof/>
              </w:rPr>
              <w:t>5.1.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E5259">
              <w:rPr>
                <w:rStyle w:val="Hyperlink"/>
                <w:noProof/>
              </w:rPr>
              <w:t xml:space="preserve">Polinómio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Rq-1=r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EA8A" w14:textId="0C90E448" w:rsidR="000543DA" w:rsidRDefault="000543DA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10" w:history="1">
            <w:r w:rsidRPr="003E5259">
              <w:rPr>
                <w:rStyle w:val="Hyperlink"/>
                <w:noProof/>
              </w:rPr>
              <w:t>5.2.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E5259">
              <w:rPr>
                <w:rStyle w:val="Hyperlink"/>
                <w:noProof/>
              </w:rPr>
              <w:t xml:space="preserve">Polinómio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Rq-1=r(1-q-1)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7299" w14:textId="6407465B" w:rsidR="000543DA" w:rsidRDefault="000543DA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11" w:history="1">
            <w:r w:rsidRPr="003E5259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E525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0F7A" w14:textId="052CE4A3" w:rsidR="000543DA" w:rsidRDefault="000543DA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12" w:history="1">
            <w:r w:rsidRPr="003E5259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8A87F" w14:textId="48257C6F" w:rsidR="000543DA" w:rsidRDefault="000543DA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13" w:history="1">
            <w:r w:rsidRPr="003E5259">
              <w:rPr>
                <w:rStyle w:val="Hyperlink"/>
                <w:noProof/>
              </w:rPr>
              <w:t>I.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E5259">
              <w:rPr>
                <w:rStyle w:val="Hyperlink"/>
                <w:noProof/>
              </w:rPr>
              <w:t xml:space="preserve">Função para determinar a acção de controlo </w:t>
            </w:r>
            <w:r w:rsidRPr="003E5259">
              <w:rPr>
                <w:rStyle w:val="Hyperlink"/>
                <w:i/>
                <w:iCs/>
                <w:noProof/>
              </w:rPr>
              <w:t>u(k)</w:t>
            </w:r>
            <w:r w:rsidRPr="003E5259">
              <w:rPr>
                <w:rStyle w:val="Hyperlink"/>
                <w:noProof/>
              </w:rPr>
              <w:t xml:space="preserve"> a aplicar ao sistema, com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Rq-1=r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B633" w14:textId="2AE3A82A" w:rsidR="000543DA" w:rsidRDefault="000543DA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14" w:history="1">
            <w:r w:rsidRPr="003E5259">
              <w:rPr>
                <w:rStyle w:val="Hyperlink"/>
                <w:noProof/>
              </w:rPr>
              <w:t>II.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E5259">
              <w:rPr>
                <w:rStyle w:val="Hyperlink"/>
                <w:noProof/>
              </w:rPr>
              <w:t xml:space="preserve">Função para determinar a acção de controlo </w:t>
            </w:r>
            <w:r w:rsidRPr="003E5259">
              <w:rPr>
                <w:rStyle w:val="Hyperlink"/>
                <w:i/>
                <w:iCs/>
                <w:noProof/>
              </w:rPr>
              <w:t>u(k)</w:t>
            </w:r>
            <w:r w:rsidRPr="003E5259">
              <w:rPr>
                <w:rStyle w:val="Hyperlink"/>
                <w:noProof/>
              </w:rPr>
              <w:t xml:space="preserve"> a aplicar ao sistema, com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Rq-1=r(1-q-1)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A6DB" w14:textId="5E69DF5A" w:rsidR="000543DA" w:rsidRDefault="000543DA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15" w:history="1">
            <w:r w:rsidRPr="003E5259">
              <w:rPr>
                <w:rStyle w:val="Hyperlink"/>
                <w:noProof/>
              </w:rPr>
              <w:t>III.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E5259">
              <w:rPr>
                <w:rStyle w:val="Hyperlink"/>
                <w:noProof/>
              </w:rPr>
              <w:t>Código utilizado para simular o controlador óptimo polinomial em um modelo ARX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01B7" w14:textId="07D2331A" w:rsidR="000543DA" w:rsidRDefault="000543DA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16" w:history="1">
            <w:r w:rsidRPr="003E5259">
              <w:rPr>
                <w:rStyle w:val="Hyperlink"/>
                <w:noProof/>
              </w:rPr>
              <w:t>IV.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E5259">
              <w:rPr>
                <w:rStyle w:val="Hyperlink"/>
                <w:noProof/>
              </w:rPr>
              <w:t>Código utilizado para testar o controlador óptimo polinomial no sistema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A160" w14:textId="46A3BBFA" w:rsidR="000543DA" w:rsidRDefault="000543DA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2813117" w:history="1">
            <w:r w:rsidRPr="003E5259">
              <w:rPr>
                <w:rStyle w:val="Hyperlink"/>
                <w:noProof/>
              </w:rPr>
              <w:t>V.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E5259">
              <w:rPr>
                <w:rStyle w:val="Hyperlink"/>
                <w:noProof/>
              </w:rPr>
              <w:t xml:space="preserve">Código utilizado para testar o controlador óptimo polinomial no sistema real com penalização de </w:t>
            </w:r>
            <w:r w:rsidRPr="003E5259">
              <w:rPr>
                <w:rStyle w:val="Hyperlink"/>
                <w:i/>
                <w:iCs/>
                <w:noProof/>
              </w:rPr>
              <w:t>u(k-1)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7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EC44" w14:textId="32D595D3" w:rsidR="00747310" w:rsidRDefault="00747310">
          <w:r w:rsidRPr="00747310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7AAAD261" w14:textId="77777777" w:rsidR="00747310" w:rsidRDefault="00747310" w:rsidP="00747310">
      <w:pPr>
        <w:rPr>
          <w:sz w:val="24"/>
          <w:szCs w:val="24"/>
        </w:rPr>
      </w:pPr>
    </w:p>
    <w:p w14:paraId="0655BFBD" w14:textId="77777777" w:rsidR="00747310" w:rsidRDefault="007473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26A8E1" w14:textId="1B701BD5" w:rsidR="00853B76" w:rsidRDefault="0016662E" w:rsidP="00616DD6">
      <w:pPr>
        <w:pStyle w:val="Ttulo1"/>
        <w:numPr>
          <w:ilvl w:val="0"/>
          <w:numId w:val="1"/>
        </w:num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bookmarkStart w:id="1" w:name="_Toc162813101"/>
      <w:r w:rsidR="00BD4B96" w:rsidRPr="0037566B">
        <w:rPr>
          <w:sz w:val="40"/>
          <w:szCs w:val="40"/>
        </w:rPr>
        <w:t>Introdução</w:t>
      </w:r>
      <w:bookmarkEnd w:id="1"/>
    </w:p>
    <w:p w14:paraId="01016296" w14:textId="5890E1C0" w:rsidR="007054AA" w:rsidRDefault="005441B2" w:rsidP="00AD0639">
      <w:pPr>
        <w:keepNext/>
        <w:spacing w:line="360" w:lineRule="auto"/>
        <w:ind w:firstLine="708"/>
        <w:jc w:val="both"/>
        <w:rPr>
          <w:sz w:val="24"/>
          <w:szCs w:val="24"/>
        </w:rPr>
      </w:pPr>
      <w:r w:rsidRPr="005441B2">
        <w:rPr>
          <w:sz w:val="24"/>
          <w:szCs w:val="24"/>
        </w:rPr>
        <w:t xml:space="preserve">O propósito deste estudo é a aplicação de técnicas de </w:t>
      </w:r>
      <w:r w:rsidR="00AD0639">
        <w:rPr>
          <w:sz w:val="24"/>
          <w:szCs w:val="24"/>
        </w:rPr>
        <w:t>controlo</w:t>
      </w:r>
      <w:r w:rsidRPr="005441B2">
        <w:rPr>
          <w:sz w:val="24"/>
          <w:szCs w:val="24"/>
        </w:rPr>
        <w:t xml:space="preserve"> </w:t>
      </w:r>
      <w:r w:rsidR="00AD0639">
        <w:rPr>
          <w:sz w:val="24"/>
          <w:szCs w:val="24"/>
        </w:rPr>
        <w:t>óptimo</w:t>
      </w:r>
      <w:r w:rsidRPr="005441B2">
        <w:rPr>
          <w:sz w:val="24"/>
          <w:szCs w:val="24"/>
        </w:rPr>
        <w:t xml:space="preserve"> em sistemas dinâmicos representados por funções de transferência discretas. Para isso, empregou-se o processo térmico Feedback PCT 37-100, ilustrado na Figura 1, como objeto de teste. Foi elaborado um controlador ó</w:t>
      </w:r>
      <w:r w:rsidR="00AD0639">
        <w:rPr>
          <w:sz w:val="24"/>
          <w:szCs w:val="24"/>
        </w:rPr>
        <w:t>p</w:t>
      </w:r>
      <w:r w:rsidRPr="005441B2">
        <w:rPr>
          <w:sz w:val="24"/>
          <w:szCs w:val="24"/>
        </w:rPr>
        <w:t xml:space="preserve">timo polinomial, utilizando um critério de </w:t>
      </w:r>
      <w:r w:rsidR="00AD0639">
        <w:rPr>
          <w:sz w:val="24"/>
          <w:szCs w:val="24"/>
        </w:rPr>
        <w:t>controlo</w:t>
      </w:r>
      <w:r w:rsidRPr="005441B2">
        <w:rPr>
          <w:sz w:val="24"/>
          <w:szCs w:val="24"/>
        </w:rPr>
        <w:t xml:space="preserve"> específico, J(k), adaptado para abordar o problema de </w:t>
      </w:r>
      <w:r>
        <w:rPr>
          <w:sz w:val="24"/>
          <w:szCs w:val="24"/>
        </w:rPr>
        <w:t>seguimento</w:t>
      </w:r>
      <w:r w:rsidRPr="005441B2">
        <w:rPr>
          <w:sz w:val="24"/>
          <w:szCs w:val="24"/>
        </w:rPr>
        <w:t>.</w:t>
      </w:r>
    </w:p>
    <w:p w14:paraId="60012B73" w14:textId="41A697F8" w:rsidR="00AD0639" w:rsidRDefault="00AD0639" w:rsidP="00AD0639">
      <w:pPr>
        <w:keepNext/>
        <w:spacing w:line="360" w:lineRule="auto"/>
        <w:ind w:firstLine="708"/>
        <w:jc w:val="both"/>
        <w:rPr>
          <w:sz w:val="24"/>
          <w:szCs w:val="24"/>
        </w:rPr>
      </w:pPr>
      <w:r w:rsidRPr="00AD0639">
        <w:rPr>
          <w:sz w:val="24"/>
          <w:szCs w:val="24"/>
        </w:rPr>
        <w:t>Assim, através deste estudo, busca-se não apenas aplicar conceitos teóricos de controlo óptimo, mas também demonstrar sua eficácia prática em um cenário real. A análise detalhada do desempenho do controlador em diferentes condições operacionais permite uma visão mais abrangente sobre a eficácia e os limites dessas técnicas em ambientes dinâmicos complexos.</w:t>
      </w:r>
    </w:p>
    <w:p w14:paraId="0A40B869" w14:textId="140210EE" w:rsidR="005441B2" w:rsidRDefault="005441B2" w:rsidP="005441B2">
      <w:pPr>
        <w:keepNext/>
        <w:spacing w:line="360" w:lineRule="auto"/>
        <w:jc w:val="center"/>
      </w:pPr>
      <w:r w:rsidRPr="007054AA">
        <w:rPr>
          <w:noProof/>
        </w:rPr>
        <w:drawing>
          <wp:inline distT="0" distB="0" distL="0" distR="0" wp14:anchorId="2E503E0D" wp14:editId="5769318E">
            <wp:extent cx="2924583" cy="2438740"/>
            <wp:effectExtent l="0" t="0" r="9525" b="0"/>
            <wp:docPr id="4" name="Imagem 4" descr="Uma imagem com apar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aparelh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A5D5" w14:textId="70DCAC2D" w:rsidR="00AD0639" w:rsidRDefault="007054AA" w:rsidP="007054AA">
      <w:pPr>
        <w:pStyle w:val="Legenda"/>
        <w:jc w:val="center"/>
      </w:pPr>
      <w:bookmarkStart w:id="2" w:name="_Ref100508512"/>
      <w:bookmarkStart w:id="3" w:name="_Toc1005092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7372">
        <w:rPr>
          <w:noProof/>
        </w:rPr>
        <w:t>1</w:t>
      </w:r>
      <w:r>
        <w:rPr>
          <w:noProof/>
        </w:rPr>
        <w:fldChar w:fldCharType="end"/>
      </w:r>
      <w:bookmarkEnd w:id="2"/>
      <w:r>
        <w:t xml:space="preserve"> - Processo térmico PCT 37-100</w:t>
      </w:r>
      <w:bookmarkEnd w:id="3"/>
      <w:r w:rsidR="00AD0639">
        <w:t>.</w:t>
      </w:r>
    </w:p>
    <w:p w14:paraId="490F65B5" w14:textId="77777777" w:rsidR="00AD0639" w:rsidRDefault="00AD063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4A345A" w14:textId="206D2911" w:rsidR="00747310" w:rsidRDefault="00BD4B96" w:rsidP="00616DD6">
      <w:pPr>
        <w:pStyle w:val="Ttulo1"/>
        <w:numPr>
          <w:ilvl w:val="0"/>
          <w:numId w:val="1"/>
        </w:numPr>
        <w:spacing w:line="480" w:lineRule="auto"/>
        <w:rPr>
          <w:sz w:val="40"/>
          <w:szCs w:val="40"/>
        </w:rPr>
      </w:pPr>
      <w:bookmarkStart w:id="4" w:name="_Toc162813102"/>
      <w:r w:rsidRPr="00BE5E4D">
        <w:rPr>
          <w:sz w:val="40"/>
          <w:szCs w:val="40"/>
        </w:rPr>
        <w:lastRenderedPageBreak/>
        <w:t>Conceitos</w:t>
      </w:r>
      <w:bookmarkEnd w:id="4"/>
    </w:p>
    <w:p w14:paraId="31C427DF" w14:textId="0CD52CA3" w:rsidR="00BE5E4D" w:rsidRPr="002A6D71" w:rsidRDefault="00450BA1" w:rsidP="00616DD6">
      <w:pPr>
        <w:pStyle w:val="Ttulo2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5" w:name="_Toc162813103"/>
      <w:r w:rsidR="00E37566" w:rsidRPr="002A6D71">
        <w:rPr>
          <w:sz w:val="28"/>
          <w:szCs w:val="28"/>
        </w:rPr>
        <w:t>ARX - Auto Regressive with eXogenous input</w:t>
      </w:r>
      <w:bookmarkEnd w:id="5"/>
    </w:p>
    <w:p w14:paraId="23264664" w14:textId="39A01C5C" w:rsidR="00E37566" w:rsidRDefault="00140E6B" w:rsidP="00AD063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EA7399" wp14:editId="647D124F">
                <wp:simplePos x="0" y="0"/>
                <wp:positionH relativeFrom="column">
                  <wp:posOffset>1527175</wp:posOffset>
                </wp:positionH>
                <wp:positionV relativeFrom="paragraph">
                  <wp:posOffset>3065780</wp:posOffset>
                </wp:positionV>
                <wp:extent cx="2305685" cy="635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6FFBF" w14:textId="09111A43" w:rsidR="00140E6B" w:rsidRPr="0053300B" w:rsidRDefault="00140E6B" w:rsidP="00140E6B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6" w:name="_Ref100509195"/>
                            <w:bookmarkStart w:id="7" w:name="_Toc10050920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87372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6"/>
                            <w:r>
                              <w:t xml:space="preserve"> - Diagrama de blocos ARX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A7399" id="Caixa de texto 39" o:spid="_x0000_s1029" type="#_x0000_t202" style="position:absolute;left:0;text-align:left;margin-left:120.25pt;margin-top:241.4pt;width:181.5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" stroked="f">
                <v:textbox style="mso-fit-shape-to-text:t" inset="0,0,0,0">
                  <w:txbxContent>
                    <w:p w14:paraId="2646FFBF" w14:textId="09111A43" w:rsidR="00140E6B" w:rsidRPr="0053300B" w:rsidRDefault="00140E6B" w:rsidP="00140E6B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8" w:name="_Ref100509195"/>
                      <w:bookmarkStart w:id="9" w:name="_Toc10050920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87372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8"/>
                      <w:r>
                        <w:t xml:space="preserve"> - Diagrama de blocos ARX</w:t>
                      </w:r>
                      <w:bookmarkEnd w:id="9"/>
                    </w:p>
                  </w:txbxContent>
                </v:textbox>
              </v:shape>
            </w:pict>
          </mc:Fallback>
        </mc:AlternateContent>
      </w:r>
      <w:r w:rsidR="004D21D5" w:rsidRPr="004D21D5">
        <w:rPr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7CB555E6" wp14:editId="24AAF63D">
            <wp:simplePos x="0" y="0"/>
            <wp:positionH relativeFrom="column">
              <wp:posOffset>1527202</wp:posOffset>
            </wp:positionH>
            <wp:positionV relativeFrom="paragraph">
              <wp:posOffset>1504895</wp:posOffset>
            </wp:positionV>
            <wp:extent cx="2305878" cy="1504370"/>
            <wp:effectExtent l="0" t="0" r="0" b="635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78" cy="150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1B2" w:rsidRPr="005441B2">
        <w:rPr>
          <w:sz w:val="24"/>
          <w:szCs w:val="24"/>
        </w:rPr>
        <w:t>Um modelo ARX é uma maneira de descrever um sistema linear invariante no tempo discreto, que emprega uma equação às diferenças incorporando entradas e saídas passadas. O modelo é descrito pela Equação (1), na qual A(q^(-1)) e B(q^(-1)) são polinômios de ordem</w:t>
      </w:r>
      <w:r w:rsidR="005441B2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720ADB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="00720ADB">
        <w:rPr>
          <w:sz w:val="24"/>
          <w:szCs w:val="24"/>
        </w:rPr>
        <w:t>, respetivamente e descrito n</w:t>
      </w:r>
      <w:r w:rsidR="00215D2C">
        <w:rPr>
          <w:sz w:val="24"/>
          <w:szCs w:val="24"/>
        </w:rPr>
        <w:t>a</w:t>
      </w:r>
      <w:r w:rsidR="004D21D5">
        <w:rPr>
          <w:sz w:val="24"/>
          <w:szCs w:val="24"/>
        </w:rPr>
        <w:t xml:space="preserve"> </w:t>
      </w:r>
      <w:r w:rsidR="00F15AF3">
        <w:rPr>
          <w:sz w:val="24"/>
          <w:szCs w:val="24"/>
        </w:rPr>
        <w:fldChar w:fldCharType="begin"/>
      </w:r>
      <w:r w:rsidR="00F15AF3">
        <w:rPr>
          <w:sz w:val="24"/>
          <w:szCs w:val="24"/>
        </w:rPr>
        <w:instrText xml:space="preserve"> REF _Ref100509195 \h </w:instrText>
      </w:r>
      <w:r w:rsidR="00F15AF3">
        <w:rPr>
          <w:sz w:val="24"/>
          <w:szCs w:val="24"/>
        </w:rPr>
      </w:r>
      <w:r w:rsidR="00F15AF3">
        <w:rPr>
          <w:sz w:val="24"/>
          <w:szCs w:val="24"/>
        </w:rPr>
        <w:fldChar w:fldCharType="separate"/>
      </w:r>
      <w:r w:rsidR="00787372">
        <w:t xml:space="preserve">Figura </w:t>
      </w:r>
      <w:r w:rsidR="00787372">
        <w:rPr>
          <w:noProof/>
        </w:rPr>
        <w:t>2</w:t>
      </w:r>
      <w:r w:rsidR="00F15AF3">
        <w:rPr>
          <w:sz w:val="24"/>
          <w:szCs w:val="24"/>
        </w:rPr>
        <w:fldChar w:fldCharType="end"/>
      </w:r>
      <w:r w:rsidR="00720ADB" w:rsidRPr="006E660E">
        <w:rPr>
          <w:sz w:val="24"/>
          <w:szCs w:val="24"/>
        </w:rPr>
        <w:t>.</w:t>
      </w:r>
    </w:p>
    <w:p w14:paraId="6CBF6EA7" w14:textId="4D86B741" w:rsidR="00404BE2" w:rsidRDefault="00DB43A4" w:rsidP="00404BE2">
      <w:pPr>
        <w:keepNext/>
        <w:spacing w:line="360" w:lineRule="auto"/>
        <w:jc w:val="both"/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+e(k)</m:t>
          </m:r>
        </m:oMath>
      </m:oMathPara>
    </w:p>
    <w:p w14:paraId="5EA0C079" w14:textId="35C20ED2" w:rsidR="00DB43A4" w:rsidRDefault="00404BE2" w:rsidP="00404BE2">
      <w:pPr>
        <w:pStyle w:val="Legenda"/>
        <w:jc w:val="right"/>
      </w:pPr>
      <w:bookmarkStart w:id="10" w:name="_Ref100413961"/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787372">
        <w:rPr>
          <w:noProof/>
        </w:rPr>
        <w:t>1</w:t>
      </w:r>
      <w:r>
        <w:rPr>
          <w:noProof/>
        </w:rPr>
        <w:fldChar w:fldCharType="end"/>
      </w:r>
      <w:r>
        <w:t xml:space="preserve"> )</w:t>
      </w:r>
      <w:bookmarkEnd w:id="10"/>
    </w:p>
    <w:p w14:paraId="387DC49A" w14:textId="5A3AB1D7" w:rsidR="00DB43A4" w:rsidRPr="00E37566" w:rsidRDefault="00DB43A4" w:rsidP="00E37566">
      <w:pPr>
        <w:spacing w:line="360" w:lineRule="auto"/>
        <w:jc w:val="both"/>
        <w:rPr>
          <w:sz w:val="24"/>
          <w:szCs w:val="24"/>
        </w:rPr>
      </w:pPr>
    </w:p>
    <w:p w14:paraId="276D51DC" w14:textId="27EA3D91" w:rsidR="006E660E" w:rsidRDefault="006E660E" w:rsidP="006E660E"/>
    <w:p w14:paraId="60489E15" w14:textId="35243F4C" w:rsidR="006E660E" w:rsidRDefault="006E660E" w:rsidP="006E660E"/>
    <w:p w14:paraId="67F5486B" w14:textId="47E8120E" w:rsidR="006E660E" w:rsidRDefault="006E660E" w:rsidP="006E660E"/>
    <w:p w14:paraId="576AC287" w14:textId="77777777" w:rsidR="00AD0639" w:rsidRDefault="00AD0639" w:rsidP="006E660E"/>
    <w:p w14:paraId="0CDD555F" w14:textId="77777777" w:rsidR="00AD0639" w:rsidRDefault="00AD0639" w:rsidP="006E660E"/>
    <w:p w14:paraId="2D096D1E" w14:textId="0B3C5DB6" w:rsidR="006E660E" w:rsidRPr="002466BB" w:rsidRDefault="006E660E" w:rsidP="00616DD6">
      <w:pPr>
        <w:pStyle w:val="Ttulo2"/>
        <w:numPr>
          <w:ilvl w:val="1"/>
          <w:numId w:val="1"/>
        </w:numPr>
        <w:spacing w:line="480" w:lineRule="auto"/>
        <w:jc w:val="both"/>
        <w:rPr>
          <w:sz w:val="28"/>
          <w:szCs w:val="28"/>
        </w:rPr>
      </w:pPr>
      <w:r w:rsidRPr="002466BB">
        <w:rPr>
          <w:sz w:val="28"/>
          <w:szCs w:val="28"/>
        </w:rPr>
        <w:t xml:space="preserve"> </w:t>
      </w:r>
      <w:bookmarkStart w:id="11" w:name="_Toc162813104"/>
      <w:r w:rsidR="002466BB" w:rsidRPr="002466BB">
        <w:rPr>
          <w:sz w:val="28"/>
          <w:szCs w:val="28"/>
        </w:rPr>
        <w:t>Problema de Otimização</w:t>
      </w:r>
      <w:bookmarkEnd w:id="11"/>
    </w:p>
    <w:p w14:paraId="3EF2D7D0" w14:textId="13D57045" w:rsidR="002466BB" w:rsidRDefault="00503172" w:rsidP="00AD063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</w:t>
      </w:r>
      <w:r w:rsidR="0073578C">
        <w:rPr>
          <w:sz w:val="24"/>
          <w:szCs w:val="24"/>
        </w:rPr>
        <w:t xml:space="preserve">problema de otimização é necessário um critério de desempenho que </w:t>
      </w:r>
      <w:r w:rsidR="00201C70">
        <w:rPr>
          <w:sz w:val="24"/>
          <w:szCs w:val="24"/>
        </w:rPr>
        <w:t xml:space="preserve">é </w:t>
      </w:r>
      <w:r w:rsidR="005441B2">
        <w:rPr>
          <w:sz w:val="24"/>
          <w:szCs w:val="24"/>
        </w:rPr>
        <w:t>descrito pela</w:t>
      </w:r>
      <w:r w:rsidR="00201C70">
        <w:rPr>
          <w:sz w:val="24"/>
          <w:szCs w:val="24"/>
        </w:rPr>
        <w:t xml:space="preserve"> função de custo quadrática da </w:t>
      </w:r>
      <w:r w:rsidR="005441B2" w:rsidRPr="005441B2">
        <w:rPr>
          <w:sz w:val="24"/>
          <w:szCs w:val="24"/>
        </w:rPr>
        <w:t>Equação</w:t>
      </w:r>
      <w:r w:rsidR="00AD0639">
        <w:rPr>
          <w:sz w:val="24"/>
          <w:szCs w:val="24"/>
        </w:rPr>
        <w:t xml:space="preserve"> </w:t>
      </w:r>
      <w:r w:rsidR="002E47D2">
        <w:rPr>
          <w:sz w:val="24"/>
          <w:szCs w:val="24"/>
        </w:rPr>
        <w:fldChar w:fldCharType="begin"/>
      </w:r>
      <w:r w:rsidR="002E47D2">
        <w:rPr>
          <w:sz w:val="24"/>
          <w:szCs w:val="24"/>
        </w:rPr>
        <w:instrText xml:space="preserve"> REF _Ref100417076 \h </w:instrText>
      </w:r>
      <w:r w:rsidR="000C2E49">
        <w:rPr>
          <w:sz w:val="24"/>
          <w:szCs w:val="24"/>
        </w:rPr>
        <w:instrText xml:space="preserve"> \* MERGEFORMAT </w:instrText>
      </w:r>
      <w:r w:rsidR="002E47D2">
        <w:rPr>
          <w:sz w:val="24"/>
          <w:szCs w:val="24"/>
        </w:rPr>
      </w:r>
      <w:r w:rsidR="002E47D2">
        <w:rPr>
          <w:sz w:val="24"/>
          <w:szCs w:val="24"/>
        </w:rPr>
        <w:fldChar w:fldCharType="separate"/>
      </w:r>
      <w:r w:rsidR="00787372">
        <w:t xml:space="preserve">( </w:t>
      </w:r>
      <w:r w:rsidR="00787372">
        <w:rPr>
          <w:noProof/>
        </w:rPr>
        <w:t>2</w:t>
      </w:r>
      <w:r w:rsidR="00787372">
        <w:t xml:space="preserve"> )</w:t>
      </w:r>
      <w:r w:rsidR="002E47D2">
        <w:rPr>
          <w:sz w:val="24"/>
          <w:szCs w:val="24"/>
        </w:rPr>
        <w:fldChar w:fldCharType="end"/>
      </w:r>
      <w:r w:rsidR="000C2E49">
        <w:rPr>
          <w:sz w:val="24"/>
          <w:szCs w:val="24"/>
        </w:rPr>
        <w:t>,</w:t>
      </w:r>
    </w:p>
    <w:p w14:paraId="717D21D7" w14:textId="77777777" w:rsidR="00201C70" w:rsidRDefault="00201C70" w:rsidP="000C2E49">
      <w:pPr>
        <w:keepNext/>
        <w:spacing w:line="360" w:lineRule="auto"/>
        <w:jc w:val="both"/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k+d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w:bookmarkStart w:id="12" w:name="_Hlk100417273"/>
                  <m:r>
                    <w:rPr>
                      <w:rFonts w:ascii="Cambria Math" w:hAnsi="Cambria Math"/>
                      <w:sz w:val="24"/>
                      <w:szCs w:val="24"/>
                    </w:rPr>
                    <m:t>Q(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w:bookmarkEnd w:id="12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(k)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)u(k)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23CBD9D" w14:textId="6350618F" w:rsidR="00201C70" w:rsidRDefault="00201C70" w:rsidP="000C2E49">
      <w:pPr>
        <w:pStyle w:val="Legenda"/>
        <w:jc w:val="right"/>
      </w:pPr>
      <w:bookmarkStart w:id="13" w:name="_Ref100417076"/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787372">
        <w:rPr>
          <w:noProof/>
        </w:rPr>
        <w:t>2</w:t>
      </w:r>
      <w:r>
        <w:rPr>
          <w:noProof/>
        </w:rPr>
        <w:fldChar w:fldCharType="end"/>
      </w:r>
      <w:r>
        <w:t xml:space="preserve"> )</w:t>
      </w:r>
      <w:bookmarkEnd w:id="13"/>
    </w:p>
    <w:p w14:paraId="14D60D8B" w14:textId="68FC2F93" w:rsidR="00201C70" w:rsidRDefault="005441B2" w:rsidP="00AD063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2E47D2" w:rsidRPr="002E47D2">
        <w:rPr>
          <w:sz w:val="24"/>
          <w:szCs w:val="24"/>
        </w:rPr>
        <w:t>ste tr</w:t>
      </w:r>
      <w:r w:rsidR="002E47D2">
        <w:rPr>
          <w:sz w:val="24"/>
          <w:szCs w:val="24"/>
        </w:rPr>
        <w:t xml:space="preserve">abalho </w:t>
      </w:r>
      <w:r>
        <w:rPr>
          <w:sz w:val="24"/>
          <w:szCs w:val="24"/>
        </w:rPr>
        <w:t>tem como</w:t>
      </w:r>
      <w:r w:rsidR="002E47D2">
        <w:rPr>
          <w:sz w:val="24"/>
          <w:szCs w:val="24"/>
        </w:rPr>
        <w:t xml:space="preserve"> objetivo </w:t>
      </w:r>
      <w:r>
        <w:rPr>
          <w:sz w:val="24"/>
          <w:szCs w:val="24"/>
        </w:rPr>
        <w:t>ser</w:t>
      </w:r>
      <w:r w:rsidR="002E47D2">
        <w:rPr>
          <w:sz w:val="24"/>
          <w:szCs w:val="24"/>
        </w:rPr>
        <w:t xml:space="preserve"> um problema de seguimento pelo que os polinómios de penalização sobre a saída e sobre a referência </w:t>
      </w:r>
      <w:r>
        <w:rPr>
          <w:sz w:val="24"/>
          <w:szCs w:val="24"/>
        </w:rPr>
        <w:t xml:space="preserve">são </w:t>
      </w:r>
      <w:r w:rsidR="002E47D2">
        <w:rPr>
          <w:sz w:val="24"/>
          <w:szCs w:val="24"/>
        </w:rPr>
        <w:t xml:space="preserve">iguais a 1, ou seja, 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 w:rsidR="00AD0639">
        <w:rPr>
          <w:sz w:val="24"/>
          <w:szCs w:val="24"/>
        </w:rPr>
        <w:t>,</w:t>
      </w:r>
      <w:r w:rsidR="002E47D2">
        <w:rPr>
          <w:sz w:val="24"/>
          <w:szCs w:val="24"/>
        </w:rPr>
        <w:t xml:space="preserve"> </w:t>
      </w:r>
      <w:r w:rsidR="00AD0639">
        <w:rPr>
          <w:sz w:val="24"/>
          <w:szCs w:val="24"/>
        </w:rPr>
        <w:t xml:space="preserve">no teste com o sistema real utilizamos tanto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=r</m:t>
        </m:r>
      </m:oMath>
      <w:r w:rsidR="00AD0639">
        <w:rPr>
          <w:sz w:val="24"/>
          <w:szCs w:val="24"/>
        </w:rPr>
        <w:t>, quanto</w:t>
      </w:r>
      <w:r>
        <w:rPr>
          <w:sz w:val="24"/>
          <w:szCs w:val="24"/>
        </w:rPr>
        <w:t xml:space="preserve"> </w:t>
      </w:r>
      <w:r w:rsidR="002E47D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=r(1-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AD0639">
        <w:rPr>
          <w:sz w:val="24"/>
          <w:szCs w:val="24"/>
        </w:rPr>
        <w:t xml:space="preserve"> para analisar as suas diferenças</w:t>
      </w:r>
      <w:r w:rsidR="002E47D2">
        <w:rPr>
          <w:sz w:val="24"/>
          <w:szCs w:val="24"/>
        </w:rPr>
        <w:t>.</w:t>
      </w:r>
    </w:p>
    <w:p w14:paraId="071857B8" w14:textId="1DD9A771" w:rsidR="000E1C97" w:rsidRDefault="00F44270" w:rsidP="0002704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Pretende-se obter a ação de controlo, </w:t>
      </w:r>
      <m:oMath>
        <m:r>
          <w:rPr>
            <w:rFonts w:ascii="Cambria Math" w:hAnsi="Cambria Math"/>
            <w:sz w:val="24"/>
            <w:szCs w:val="24"/>
          </w:rPr>
          <m:t>u(k)</m:t>
        </m:r>
      </m:oMath>
      <w:r>
        <w:rPr>
          <w:sz w:val="24"/>
          <w:szCs w:val="24"/>
        </w:rPr>
        <w:t xml:space="preserve">, que minimiza o critério de desempenho, </w:t>
      </w:r>
      <m:oMath>
        <m: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>
        <w:rPr>
          <w:sz w:val="24"/>
          <w:szCs w:val="24"/>
        </w:rPr>
        <w:t xml:space="preserve">. Ao dividir a unidade por </w:t>
      </w:r>
      <m:oMath>
        <m:r>
          <w:rPr>
            <w:rFonts w:ascii="Cambria Math" w:hAnsi="Cambria Math"/>
            <w:sz w:val="24"/>
            <w:szCs w:val="24"/>
          </w:rPr>
          <m:t>A(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obtém-se</w:t>
      </w:r>
    </w:p>
    <w:p w14:paraId="3A8D7F2B" w14:textId="77777777" w:rsidR="00175C60" w:rsidRDefault="00000000" w:rsidP="000C2E49">
      <w:pPr>
        <w:keepNext/>
        <w:spacing w:line="360" w:lineRule="auto"/>
        <w:ind w:firstLine="708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-d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G(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1BA1ED66" w14:textId="60A8948B" w:rsidR="00F44270" w:rsidRDefault="00175C60" w:rsidP="000C2E49">
      <w:pPr>
        <w:pStyle w:val="Legenda"/>
        <w:jc w:val="right"/>
      </w:pPr>
      <w:bookmarkStart w:id="14" w:name="_Ref100506541"/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787372">
        <w:rPr>
          <w:noProof/>
        </w:rPr>
        <w:t>3</w:t>
      </w:r>
      <w:r>
        <w:rPr>
          <w:noProof/>
        </w:rPr>
        <w:fldChar w:fldCharType="end"/>
      </w:r>
      <w:r>
        <w:t xml:space="preserve"> )</w:t>
      </w:r>
      <w:bookmarkEnd w:id="14"/>
    </w:p>
    <w:p w14:paraId="7027993B" w14:textId="069585B7" w:rsidR="00175C60" w:rsidRDefault="005441B2" w:rsidP="0002704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Reunindo todos este</w:t>
      </w:r>
      <w:r w:rsidR="00FF228C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75C60">
        <w:rPr>
          <w:sz w:val="24"/>
          <w:szCs w:val="24"/>
        </w:rPr>
        <w:t>elementos</w:t>
      </w:r>
      <w:r>
        <w:rPr>
          <w:sz w:val="24"/>
          <w:szCs w:val="24"/>
        </w:rPr>
        <w:t xml:space="preserve"> obtemos</w:t>
      </w:r>
      <w:r w:rsidR="00175C60">
        <w:rPr>
          <w:sz w:val="24"/>
          <w:szCs w:val="24"/>
        </w:rPr>
        <w:t xml:space="preserve"> a lei de controlo </w:t>
      </w:r>
      <w:r w:rsidR="00AD0639">
        <w:rPr>
          <w:sz w:val="24"/>
          <w:szCs w:val="24"/>
        </w:rPr>
        <w:t>óptimo</w:t>
      </w:r>
      <w:r w:rsidR="00175C60">
        <w:rPr>
          <w:sz w:val="24"/>
          <w:szCs w:val="24"/>
        </w:rPr>
        <w:t xml:space="preserve"> da </w:t>
      </w:r>
      <w:r>
        <w:rPr>
          <w:sz w:val="24"/>
          <w:szCs w:val="24"/>
        </w:rPr>
        <w:t>Equação</w:t>
      </w:r>
      <w:r w:rsidR="00AD0639">
        <w:rPr>
          <w:sz w:val="24"/>
          <w:szCs w:val="24"/>
        </w:rPr>
        <w:t xml:space="preserve"> </w:t>
      </w:r>
      <w:r w:rsidR="00175C60">
        <w:rPr>
          <w:sz w:val="24"/>
          <w:szCs w:val="24"/>
        </w:rPr>
        <w:fldChar w:fldCharType="begin"/>
      </w:r>
      <w:r w:rsidR="00175C60">
        <w:rPr>
          <w:sz w:val="24"/>
          <w:szCs w:val="24"/>
        </w:rPr>
        <w:instrText xml:space="preserve"> REF _Ref100417970 \h </w:instrText>
      </w:r>
      <w:r w:rsidR="000C2E49">
        <w:rPr>
          <w:sz w:val="24"/>
          <w:szCs w:val="24"/>
        </w:rPr>
        <w:instrText xml:space="preserve"> \* MERGEFORMAT </w:instrText>
      </w:r>
      <w:r w:rsidR="00175C60">
        <w:rPr>
          <w:sz w:val="24"/>
          <w:szCs w:val="24"/>
        </w:rPr>
      </w:r>
      <w:r w:rsidR="00175C60">
        <w:rPr>
          <w:sz w:val="24"/>
          <w:szCs w:val="24"/>
        </w:rPr>
        <w:fldChar w:fldCharType="separate"/>
      </w:r>
      <w:r w:rsidR="00787372">
        <w:t xml:space="preserve">( </w:t>
      </w:r>
      <w:r w:rsidR="00787372">
        <w:rPr>
          <w:noProof/>
        </w:rPr>
        <w:t>4</w:t>
      </w:r>
      <w:r w:rsidR="00787372">
        <w:t xml:space="preserve"> )</w:t>
      </w:r>
      <w:r w:rsidR="00175C60">
        <w:rPr>
          <w:sz w:val="24"/>
          <w:szCs w:val="24"/>
        </w:rPr>
        <w:fldChar w:fldCharType="end"/>
      </w:r>
      <w:r w:rsidR="00175C60">
        <w:rPr>
          <w:sz w:val="24"/>
          <w:szCs w:val="24"/>
        </w:rPr>
        <w:t xml:space="preserve"> que servira</w:t>
      </w:r>
      <w:r>
        <w:rPr>
          <w:sz w:val="24"/>
          <w:szCs w:val="24"/>
        </w:rPr>
        <w:t xml:space="preserve"> de base</w:t>
      </w:r>
      <w:r w:rsidR="00175C60">
        <w:rPr>
          <w:sz w:val="24"/>
          <w:szCs w:val="24"/>
        </w:rPr>
        <w:t xml:space="preserve"> para projetar o controlador. Pondo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 w:rsidR="00175C60">
        <w:rPr>
          <w:sz w:val="24"/>
          <w:szCs w:val="24"/>
        </w:rPr>
        <w:t xml:space="preserve"> em evidencia </w:t>
      </w:r>
      <w:r w:rsidR="0043783F">
        <w:rPr>
          <w:sz w:val="24"/>
          <w:szCs w:val="24"/>
        </w:rPr>
        <w:t>tem-se a expressão do controlador.</w:t>
      </w:r>
      <w:r w:rsidR="00175C60">
        <w:rPr>
          <w:sz w:val="24"/>
          <w:szCs w:val="24"/>
        </w:rPr>
        <w:t xml:space="preserve"> </w:t>
      </w:r>
    </w:p>
    <w:p w14:paraId="718D7F75" w14:textId="77777777" w:rsidR="00175C60" w:rsidRDefault="00000000" w:rsidP="00175C60">
      <w:pPr>
        <w:keepNext/>
        <w:spacing w:line="36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+Q(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(k)</m:t>
          </m:r>
        </m:oMath>
      </m:oMathPara>
    </w:p>
    <w:p w14:paraId="71C840DA" w14:textId="6BBA5239" w:rsidR="00175C60" w:rsidRDefault="0043104E" w:rsidP="00175C60">
      <w:pPr>
        <w:pStyle w:val="Legenda"/>
        <w:jc w:val="right"/>
      </w:pPr>
      <w:bookmarkStart w:id="15" w:name="_Ref10041797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37CE6C" wp14:editId="4C4999CF">
                <wp:simplePos x="0" y="0"/>
                <wp:positionH relativeFrom="column">
                  <wp:posOffset>16510</wp:posOffset>
                </wp:positionH>
                <wp:positionV relativeFrom="paragraph">
                  <wp:posOffset>2778125</wp:posOffset>
                </wp:positionV>
                <wp:extent cx="5400040" cy="635"/>
                <wp:effectExtent l="0" t="0" r="0" b="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43A13" w14:textId="6D8BBA9B" w:rsidR="0043104E" w:rsidRPr="005134EE" w:rsidRDefault="0043104E" w:rsidP="0043104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16" w:name="_Toc100509208"/>
                            <w:r>
                              <w:rPr>
                                <w:noProof/>
                              </w:rP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7372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615C8">
                              <w:t xml:space="preserve">- Diagrama de blocos da equação de controlo </w:t>
                            </w:r>
                            <w:r w:rsidR="00AD0639">
                              <w:t>óptimo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7CE6C" id="Caixa de texto 35" o:spid="_x0000_s1030" type="#_x0000_t202" style="position:absolute;left:0;text-align:left;margin-left:1.3pt;margin-top:218.75pt;width:425.2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" stroked="f">
                <v:textbox style="mso-fit-shape-to-text:t" inset="0,0,0,0">
                  <w:txbxContent>
                    <w:p w14:paraId="1F743A13" w14:textId="6D8BBA9B" w:rsidR="0043104E" w:rsidRPr="005134EE" w:rsidRDefault="0043104E" w:rsidP="0043104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17" w:name="_Toc100509208"/>
                      <w:r>
                        <w:rPr>
                          <w:noProof/>
                        </w:rP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7372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C615C8">
                        <w:t xml:space="preserve">- Diagrama de blocos da equação de controlo </w:t>
                      </w:r>
                      <w:r w:rsidR="00AD0639">
                        <w:t>óptimo</w:t>
                      </w:r>
                      <w:bookmarkEnd w:id="17"/>
                    </w:p>
                  </w:txbxContent>
                </v:textbox>
              </v:shape>
            </w:pict>
          </mc:Fallback>
        </mc:AlternateContent>
      </w:r>
      <w:r w:rsidR="00D73A77" w:rsidRPr="00D73A77">
        <w:rPr>
          <w:noProof/>
        </w:rPr>
        <w:drawing>
          <wp:anchor distT="0" distB="0" distL="114300" distR="114300" simplePos="0" relativeHeight="251671552" behindDoc="0" locked="0" layoutInCell="1" allowOverlap="1" wp14:anchorId="20472600" wp14:editId="46B90901">
            <wp:simplePos x="0" y="0"/>
            <wp:positionH relativeFrom="column">
              <wp:posOffset>16688</wp:posOffset>
            </wp:positionH>
            <wp:positionV relativeFrom="paragraph">
              <wp:posOffset>242748</wp:posOffset>
            </wp:positionV>
            <wp:extent cx="5400040" cy="247840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C60"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787372">
        <w:rPr>
          <w:noProof/>
        </w:rPr>
        <w:t>4</w:t>
      </w:r>
      <w:r>
        <w:rPr>
          <w:noProof/>
        </w:rPr>
        <w:fldChar w:fldCharType="end"/>
      </w:r>
      <w:r w:rsidR="00175C60">
        <w:t xml:space="preserve"> )</w:t>
      </w:r>
      <w:bookmarkEnd w:id="15"/>
    </w:p>
    <w:p w14:paraId="16FE24DE" w14:textId="165DCA72" w:rsidR="00D73A77" w:rsidRDefault="00D73A77" w:rsidP="00175C60">
      <w:pPr>
        <w:jc w:val="both"/>
      </w:pPr>
    </w:p>
    <w:p w14:paraId="5A1FDD5C" w14:textId="519903B7" w:rsidR="00D73A77" w:rsidRDefault="00D73A77" w:rsidP="00175C60">
      <w:pPr>
        <w:jc w:val="both"/>
      </w:pPr>
    </w:p>
    <w:p w14:paraId="76305227" w14:textId="36CC97BB" w:rsidR="00D73A77" w:rsidRDefault="00D73A77" w:rsidP="00175C60">
      <w:pPr>
        <w:jc w:val="both"/>
      </w:pPr>
    </w:p>
    <w:p w14:paraId="61E5BA9F" w14:textId="45354FDC" w:rsidR="00D73A77" w:rsidRDefault="00D73A77" w:rsidP="00175C60">
      <w:pPr>
        <w:jc w:val="both"/>
      </w:pPr>
    </w:p>
    <w:p w14:paraId="29458C8E" w14:textId="6C2DF10F" w:rsidR="00D73A77" w:rsidRDefault="00D73A77" w:rsidP="00175C60">
      <w:pPr>
        <w:jc w:val="both"/>
      </w:pPr>
    </w:p>
    <w:p w14:paraId="3985C59C" w14:textId="5BFAC092" w:rsidR="00D73A77" w:rsidRDefault="00D73A77" w:rsidP="00175C60">
      <w:pPr>
        <w:jc w:val="both"/>
      </w:pPr>
    </w:p>
    <w:p w14:paraId="3DBA8525" w14:textId="3792A9B1" w:rsidR="00D73A77" w:rsidRDefault="00D73A77" w:rsidP="00175C60">
      <w:pPr>
        <w:jc w:val="both"/>
      </w:pPr>
    </w:p>
    <w:p w14:paraId="1084CF8F" w14:textId="521B55C6" w:rsidR="00D73A77" w:rsidRDefault="00D73A77" w:rsidP="00175C60">
      <w:pPr>
        <w:jc w:val="both"/>
      </w:pPr>
    </w:p>
    <w:p w14:paraId="7DB668F0" w14:textId="391EEA5E" w:rsidR="00D73A77" w:rsidRDefault="00D73A77" w:rsidP="00175C60">
      <w:pPr>
        <w:jc w:val="both"/>
      </w:pPr>
    </w:p>
    <w:p w14:paraId="37DFAD74" w14:textId="1CE8D228" w:rsidR="00AD0639" w:rsidRDefault="00AD0639">
      <w:r>
        <w:br w:type="page"/>
      </w:r>
    </w:p>
    <w:p w14:paraId="31C73F7B" w14:textId="78C4BBEC" w:rsidR="00747310" w:rsidRDefault="00450BA1" w:rsidP="00616DD6">
      <w:pPr>
        <w:pStyle w:val="Ttulo1"/>
        <w:numPr>
          <w:ilvl w:val="0"/>
          <w:numId w:val="1"/>
        </w:num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bookmarkStart w:id="18" w:name="_Toc162813105"/>
      <w:r w:rsidR="00BD4B96" w:rsidRPr="0037566B">
        <w:rPr>
          <w:sz w:val="40"/>
          <w:szCs w:val="40"/>
        </w:rPr>
        <w:t>Descrição do Sistema</w:t>
      </w:r>
      <w:bookmarkEnd w:id="18"/>
    </w:p>
    <w:p w14:paraId="67F65899" w14:textId="795A9C8C" w:rsidR="00677602" w:rsidRDefault="00F15AF3" w:rsidP="0002704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BF233F" wp14:editId="63D7129C">
                <wp:simplePos x="0" y="0"/>
                <wp:positionH relativeFrom="column">
                  <wp:posOffset>429895</wp:posOffset>
                </wp:positionH>
                <wp:positionV relativeFrom="paragraph">
                  <wp:posOffset>3254375</wp:posOffset>
                </wp:positionV>
                <wp:extent cx="4457700" cy="635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AB662" w14:textId="52FFCE70" w:rsidR="00F15AF3" w:rsidRPr="00F876C0" w:rsidRDefault="00F15AF3" w:rsidP="00F15AF3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19" w:name="_Toc10050920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87372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Esquemático do processo térmico PCT 37-100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F233F" id="Caixa de texto 41" o:spid="_x0000_s1031" type="#_x0000_t202" style="position:absolute;left:0;text-align:left;margin-left:33.85pt;margin-top:256.25pt;width:351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" stroked="f">
                <v:textbox style="mso-fit-shape-to-text:t" inset="0,0,0,0">
                  <w:txbxContent>
                    <w:p w14:paraId="7E0AB662" w14:textId="52FFCE70" w:rsidR="00F15AF3" w:rsidRPr="00F876C0" w:rsidRDefault="00F15AF3" w:rsidP="00F15AF3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20" w:name="_Toc10050920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87372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Esquemático do processo térmico PCT 37-100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 w:rsidRPr="00F15AF3"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45445783" wp14:editId="7F0182F3">
            <wp:simplePos x="0" y="0"/>
            <wp:positionH relativeFrom="column">
              <wp:posOffset>430006</wp:posOffset>
            </wp:positionH>
            <wp:positionV relativeFrom="paragraph">
              <wp:posOffset>1425768</wp:posOffset>
            </wp:positionV>
            <wp:extent cx="4458322" cy="1771897"/>
            <wp:effectExtent l="0" t="0" r="0" b="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A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B1375" wp14:editId="31063DCC">
                <wp:simplePos x="0" y="0"/>
                <wp:positionH relativeFrom="column">
                  <wp:posOffset>427355</wp:posOffset>
                </wp:positionH>
                <wp:positionV relativeFrom="paragraph">
                  <wp:posOffset>3297555</wp:posOffset>
                </wp:positionV>
                <wp:extent cx="4620260" cy="63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E3785" w14:textId="77777777" w:rsidR="00C86417" w:rsidRDefault="00C86417">
                            <w:bookmarkStart w:id="21" w:name="_Toc100499168"/>
                          </w:p>
                          <w:bookmarkEnd w:id="21"/>
                          <w:p w14:paraId="3E6439D8" w14:textId="716307D5" w:rsidR="00043AE2" w:rsidRPr="00EA4590" w:rsidRDefault="00043AE2" w:rsidP="00043AE2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B1375" id="Caixa de texto 15" o:spid="_x0000_s1032" type="#_x0000_t202" style="position:absolute;left:0;text-align:left;margin-left:33.65pt;margin-top:259.65pt;width:363.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" stroked="f">
                <v:textbox style="mso-fit-shape-to-text:t" inset="0,0,0,0">
                  <w:txbxContent>
                    <w:p w14:paraId="7D7E3785" w14:textId="77777777" w:rsidR="00C86417" w:rsidRDefault="00C86417">
                      <w:bookmarkStart w:id="22" w:name="_Toc100499168"/>
                    </w:p>
                    <w:bookmarkEnd w:id="22"/>
                    <w:p w14:paraId="3E6439D8" w14:textId="716307D5" w:rsidR="00043AE2" w:rsidRPr="00EA4590" w:rsidRDefault="00043AE2" w:rsidP="00043AE2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41B2" w:rsidRPr="005441B2">
        <w:rPr>
          <w:sz w:val="24"/>
          <w:szCs w:val="24"/>
        </w:rPr>
        <w:t xml:space="preserve">O sistema real a ser controlado é um processo térmico que envolve um tubo pelo qual passa um fluxo de ar gerado por um ventilador. Esse fluxo de ar é aquecido por uma resistência, cuja tensão aplicada aos terminais representa nossa ação de </w:t>
      </w:r>
      <w:r w:rsidR="00AD0639">
        <w:rPr>
          <w:sz w:val="24"/>
          <w:szCs w:val="24"/>
        </w:rPr>
        <w:t>controlo</w:t>
      </w:r>
      <w:r w:rsidR="005441B2" w:rsidRPr="005441B2">
        <w:rPr>
          <w:sz w:val="24"/>
          <w:szCs w:val="24"/>
        </w:rPr>
        <w:t>. Além disso, o tubo contém um sensor de temperatura que fornece o sinal de saída do processo</w:t>
      </w:r>
      <w:r w:rsidR="00DB794B">
        <w:rPr>
          <w:sz w:val="24"/>
          <w:szCs w:val="24"/>
        </w:rPr>
        <w:t>.</w:t>
      </w:r>
    </w:p>
    <w:p w14:paraId="13BB49AB" w14:textId="795099FF" w:rsidR="00043AE2" w:rsidRDefault="00043AE2" w:rsidP="000C2E49">
      <w:pPr>
        <w:spacing w:line="360" w:lineRule="auto"/>
        <w:jc w:val="both"/>
        <w:rPr>
          <w:sz w:val="24"/>
          <w:szCs w:val="24"/>
        </w:rPr>
      </w:pPr>
    </w:p>
    <w:p w14:paraId="6997F865" w14:textId="062124B8" w:rsidR="00043AE2" w:rsidRDefault="00043AE2" w:rsidP="000C2E49">
      <w:pPr>
        <w:spacing w:line="360" w:lineRule="auto"/>
        <w:jc w:val="both"/>
        <w:rPr>
          <w:sz w:val="24"/>
          <w:szCs w:val="24"/>
        </w:rPr>
      </w:pPr>
    </w:p>
    <w:p w14:paraId="408A5B25" w14:textId="16D76C0B" w:rsidR="00043AE2" w:rsidRDefault="00043AE2" w:rsidP="000C2E49">
      <w:pPr>
        <w:spacing w:line="360" w:lineRule="auto"/>
        <w:jc w:val="both"/>
        <w:rPr>
          <w:sz w:val="24"/>
          <w:szCs w:val="24"/>
        </w:rPr>
      </w:pPr>
    </w:p>
    <w:p w14:paraId="61588E0D" w14:textId="1D4E816F" w:rsidR="00043AE2" w:rsidRDefault="00043AE2" w:rsidP="000C2E49">
      <w:pPr>
        <w:spacing w:line="360" w:lineRule="auto"/>
        <w:jc w:val="both"/>
        <w:rPr>
          <w:sz w:val="24"/>
          <w:szCs w:val="24"/>
        </w:rPr>
      </w:pPr>
    </w:p>
    <w:p w14:paraId="67C84AB3" w14:textId="77777777" w:rsidR="00043AE2" w:rsidRDefault="00043AE2" w:rsidP="000C2E49">
      <w:pPr>
        <w:spacing w:line="360" w:lineRule="auto"/>
        <w:jc w:val="both"/>
        <w:rPr>
          <w:sz w:val="24"/>
          <w:szCs w:val="24"/>
        </w:rPr>
      </w:pPr>
    </w:p>
    <w:p w14:paraId="4AAF5063" w14:textId="5ECFBA37" w:rsidR="00C72562" w:rsidRDefault="00C72562" w:rsidP="000C2E49">
      <w:pPr>
        <w:spacing w:line="360" w:lineRule="auto"/>
        <w:jc w:val="both"/>
        <w:rPr>
          <w:sz w:val="24"/>
          <w:szCs w:val="24"/>
        </w:rPr>
      </w:pPr>
    </w:p>
    <w:bookmarkEnd w:id="0"/>
    <w:p w14:paraId="6227B37C" w14:textId="77777777" w:rsidR="00F15AF3" w:rsidRPr="00677602" w:rsidRDefault="00F15AF3" w:rsidP="000C2E49">
      <w:pPr>
        <w:spacing w:line="360" w:lineRule="auto"/>
        <w:jc w:val="both"/>
        <w:rPr>
          <w:sz w:val="24"/>
          <w:szCs w:val="24"/>
        </w:rPr>
      </w:pPr>
    </w:p>
    <w:p w14:paraId="43DB22E8" w14:textId="0578A053" w:rsidR="00747310" w:rsidRDefault="00450BA1" w:rsidP="00616DD6">
      <w:pPr>
        <w:pStyle w:val="Ttulo2"/>
        <w:numPr>
          <w:ilvl w:val="1"/>
          <w:numId w:val="1"/>
        </w:numPr>
        <w:spacing w:line="480" w:lineRule="auto"/>
      </w:pPr>
      <w:bookmarkStart w:id="23" w:name="_Toc162813106"/>
      <w:r>
        <w:t>Obtenção do Modelo</w:t>
      </w:r>
      <w:bookmarkEnd w:id="23"/>
    </w:p>
    <w:p w14:paraId="65E81BF6" w14:textId="620DB0C8" w:rsidR="005C3D5E" w:rsidRPr="00DC3191" w:rsidRDefault="005C3D5E" w:rsidP="0016662E">
      <w:pPr>
        <w:spacing w:line="360" w:lineRule="auto"/>
        <w:ind w:firstLine="708"/>
        <w:jc w:val="both"/>
        <w:rPr>
          <w:sz w:val="24"/>
          <w:szCs w:val="24"/>
        </w:rPr>
      </w:pPr>
      <w:r w:rsidRPr="00DC3191">
        <w:rPr>
          <w:sz w:val="24"/>
          <w:szCs w:val="24"/>
        </w:rPr>
        <w:t xml:space="preserve">Depois de excitar </w:t>
      </w:r>
      <w:r>
        <w:rPr>
          <w:sz w:val="24"/>
          <w:szCs w:val="24"/>
        </w:rPr>
        <w:t xml:space="preserve">o processo </w:t>
      </w:r>
      <w:r w:rsidRPr="00DC3191">
        <w:rPr>
          <w:sz w:val="24"/>
          <w:szCs w:val="24"/>
        </w:rPr>
        <w:t xml:space="preserve">com </w:t>
      </w:r>
      <w:r w:rsidRPr="00BB019C">
        <w:rPr>
          <w:sz w:val="24"/>
          <w:szCs w:val="24"/>
        </w:rPr>
        <w:t>dois conjuntos de sinais binários pseudoaleatórios compreendidos entre [2.5;4.5] V e</w:t>
      </w:r>
      <w:r w:rsidRPr="00DC3191">
        <w:rPr>
          <w:sz w:val="24"/>
          <w:szCs w:val="24"/>
        </w:rPr>
        <w:t>, consequentemente a obtenção do conjunto de dados de estimaçã</w:t>
      </w:r>
      <w:r>
        <w:rPr>
          <w:sz w:val="24"/>
          <w:szCs w:val="24"/>
        </w:rPr>
        <w:t>o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e>
        </m:d>
      </m:oMath>
      <w:r w:rsidRPr="00DC3191">
        <w:rPr>
          <w:sz w:val="24"/>
          <w:szCs w:val="24"/>
        </w:rPr>
        <w:t>e de validação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sub>
            </m:sSub>
          </m:e>
        </m:d>
      </m:oMath>
      <w:r w:rsidRPr="00DC3191">
        <w:rPr>
          <w:sz w:val="24"/>
          <w:szCs w:val="24"/>
        </w:rPr>
        <w:t xml:space="preserve">, procedeu-se à obtenção de um modelo do tipo ARX que consiga representar o funcionamento do sistema (relação entrada/saída) com uma fiabilidade e complexidade aceitável. Para este propósito observou-se a qualidade de diversos modelos, sendo estes representados na </w:t>
      </w:r>
      <w:r w:rsidRPr="00202CEA">
        <w:rPr>
          <w:sz w:val="24"/>
          <w:szCs w:val="24"/>
        </w:rPr>
        <w:fldChar w:fldCharType="begin"/>
      </w:r>
      <w:r w:rsidRPr="00202CEA">
        <w:rPr>
          <w:sz w:val="24"/>
          <w:szCs w:val="24"/>
        </w:rPr>
        <w:instrText xml:space="preserve"> REF _Ref100505988 \h </w:instrText>
      </w:r>
      <w:r>
        <w:rPr>
          <w:sz w:val="24"/>
          <w:szCs w:val="24"/>
        </w:rPr>
        <w:instrText xml:space="preserve"> \* MERGEFORMAT </w:instrText>
      </w:r>
      <w:r w:rsidRPr="00202CEA">
        <w:rPr>
          <w:sz w:val="24"/>
          <w:szCs w:val="24"/>
        </w:rPr>
      </w:r>
      <w:r w:rsidRPr="00202CEA">
        <w:rPr>
          <w:sz w:val="24"/>
          <w:szCs w:val="24"/>
        </w:rPr>
        <w:fldChar w:fldCharType="separate"/>
      </w:r>
      <w:r w:rsidR="00787372" w:rsidRPr="00787372">
        <w:rPr>
          <w:sz w:val="24"/>
          <w:szCs w:val="24"/>
        </w:rPr>
        <w:t xml:space="preserve">Figura </w:t>
      </w:r>
      <w:r w:rsidR="00787372" w:rsidRPr="00787372">
        <w:rPr>
          <w:noProof/>
          <w:sz w:val="24"/>
          <w:szCs w:val="24"/>
        </w:rPr>
        <w:t>5</w:t>
      </w:r>
      <w:r w:rsidRPr="00202CEA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e na </w:t>
      </w:r>
      <w:r w:rsidRPr="00202CEA">
        <w:rPr>
          <w:sz w:val="24"/>
          <w:szCs w:val="24"/>
        </w:rPr>
        <w:fldChar w:fldCharType="begin"/>
      </w:r>
      <w:r w:rsidRPr="00202CEA">
        <w:rPr>
          <w:sz w:val="24"/>
          <w:szCs w:val="24"/>
        </w:rPr>
        <w:instrText xml:space="preserve"> REF _Ref100505999 \h </w:instrText>
      </w:r>
      <w:r>
        <w:rPr>
          <w:sz w:val="24"/>
          <w:szCs w:val="24"/>
        </w:rPr>
        <w:instrText xml:space="preserve"> \* MERGEFORMAT </w:instrText>
      </w:r>
      <w:r w:rsidRPr="00202CEA">
        <w:rPr>
          <w:sz w:val="24"/>
          <w:szCs w:val="24"/>
        </w:rPr>
      </w:r>
      <w:r w:rsidRPr="00202CEA">
        <w:rPr>
          <w:sz w:val="24"/>
          <w:szCs w:val="24"/>
        </w:rPr>
        <w:fldChar w:fldCharType="separate"/>
      </w:r>
      <w:r w:rsidR="00787372" w:rsidRPr="00787372">
        <w:rPr>
          <w:sz w:val="24"/>
          <w:szCs w:val="24"/>
        </w:rPr>
        <w:t xml:space="preserve">Figura </w:t>
      </w:r>
      <w:r w:rsidR="00787372" w:rsidRPr="00787372">
        <w:rPr>
          <w:noProof/>
          <w:sz w:val="24"/>
          <w:szCs w:val="24"/>
        </w:rPr>
        <w:t>6</w:t>
      </w:r>
      <w:r w:rsidRPr="00202CEA">
        <w:rPr>
          <w:sz w:val="24"/>
          <w:szCs w:val="24"/>
        </w:rPr>
        <w:fldChar w:fldCharType="end"/>
      </w:r>
      <w:r w:rsidRPr="00202CEA">
        <w:rPr>
          <w:sz w:val="24"/>
          <w:szCs w:val="24"/>
        </w:rPr>
        <w:t>.</w:t>
      </w:r>
    </w:p>
    <w:p w14:paraId="14859498" w14:textId="77777777" w:rsidR="005C3D5E" w:rsidRDefault="005C3D5E" w:rsidP="005C3D5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4EFDD93" wp14:editId="51141303">
            <wp:extent cx="4114800" cy="3007230"/>
            <wp:effectExtent l="0" t="0" r="0" b="3175"/>
            <wp:docPr id="881023964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23964" name="Imagem 2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998" cy="304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5818" w14:textId="3E8D0EA4" w:rsidR="005C3D5E" w:rsidRPr="007C456B" w:rsidRDefault="005C3D5E" w:rsidP="005C3D5E">
      <w:pPr>
        <w:pStyle w:val="Legenda"/>
        <w:jc w:val="center"/>
      </w:pPr>
      <w:bookmarkStart w:id="24" w:name="_Ref100505988"/>
      <w:bookmarkStart w:id="25" w:name="_Toc1005092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7372">
        <w:rPr>
          <w:noProof/>
        </w:rPr>
        <w:t>5</w:t>
      </w:r>
      <w:r>
        <w:rPr>
          <w:noProof/>
        </w:rPr>
        <w:fldChar w:fldCharType="end"/>
      </w:r>
      <w:bookmarkEnd w:id="24"/>
      <w:r w:rsidRPr="007C456B">
        <w:t xml:space="preserve"> - Comparação entre diferentes modelos ARX para o processo</w:t>
      </w:r>
      <w:bookmarkEnd w:id="25"/>
    </w:p>
    <w:p w14:paraId="661A787E" w14:textId="77777777" w:rsidR="005C3D5E" w:rsidRDefault="005C3D5E" w:rsidP="005C3D5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A2A464A" wp14:editId="12D74373">
            <wp:extent cx="4067907" cy="3267663"/>
            <wp:effectExtent l="0" t="0" r="8890" b="9525"/>
            <wp:docPr id="30918317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8317" name="Imagem 1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81" cy="327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6992" w14:textId="55E05ECA" w:rsidR="005C3D5E" w:rsidRPr="007C456B" w:rsidRDefault="005C3D5E" w:rsidP="005C3D5E">
      <w:pPr>
        <w:pStyle w:val="Legenda"/>
        <w:jc w:val="center"/>
      </w:pPr>
      <w:bookmarkStart w:id="26" w:name="_Ref100505999"/>
      <w:bookmarkStart w:id="27" w:name="_Toc1005092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7372">
        <w:rPr>
          <w:noProof/>
        </w:rPr>
        <w:t>6</w:t>
      </w:r>
      <w:r>
        <w:rPr>
          <w:noProof/>
        </w:rPr>
        <w:fldChar w:fldCharType="end"/>
      </w:r>
      <w:bookmarkEnd w:id="26"/>
      <w:r w:rsidRPr="007C456B">
        <w:t xml:space="preserve"> - Comparação entre diferentes modelos ARX para o processo</w:t>
      </w:r>
      <w:bookmarkEnd w:id="27"/>
    </w:p>
    <w:p w14:paraId="6C17B9D0" w14:textId="47C0B84E" w:rsidR="005C3D5E" w:rsidRDefault="005C3D5E" w:rsidP="00616DD6">
      <w:pPr>
        <w:spacing w:line="360" w:lineRule="auto"/>
        <w:ind w:firstLine="708"/>
        <w:rPr>
          <w:sz w:val="24"/>
          <w:szCs w:val="24"/>
        </w:rPr>
      </w:pPr>
      <w:r w:rsidRPr="00E22D07">
        <w:rPr>
          <w:sz w:val="24"/>
          <w:szCs w:val="24"/>
        </w:rPr>
        <w:t xml:space="preserve">Após examinarmos um amplo conjunto de modelos com diversos níveis de complexidade, constatamos que o aumento do valor de </w:t>
      </w:r>
      <w:r w:rsidRPr="00E22D07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E22D07">
        <w:rPr>
          <w:sz w:val="24"/>
          <w:szCs w:val="24"/>
        </w:rPr>
        <w:t xml:space="preserve"> (atraso puro) </w:t>
      </w:r>
      <w:r w:rsidR="0002704A">
        <w:rPr>
          <w:sz w:val="24"/>
          <w:szCs w:val="24"/>
        </w:rPr>
        <w:t>estava a resultar</w:t>
      </w:r>
      <w:r w:rsidRPr="00E22D07">
        <w:rPr>
          <w:sz w:val="24"/>
          <w:szCs w:val="24"/>
        </w:rPr>
        <w:t xml:space="preserve"> em uma diminuição da qualidade do modelo do sistema. </w:t>
      </w:r>
    </w:p>
    <w:p w14:paraId="65404E1B" w14:textId="3253FFD9" w:rsidR="005C3D5E" w:rsidRDefault="005C3D5E" w:rsidP="00616DD6">
      <w:pPr>
        <w:spacing w:line="360" w:lineRule="auto"/>
        <w:ind w:firstLine="708"/>
        <w:rPr>
          <w:sz w:val="24"/>
          <w:szCs w:val="24"/>
        </w:rPr>
      </w:pPr>
      <w:r w:rsidRPr="00E22D07">
        <w:rPr>
          <w:sz w:val="24"/>
          <w:szCs w:val="24"/>
        </w:rPr>
        <w:t xml:space="preserve">Em última análise, optamos pelo modelo ARX (2,1,1) devido a sua combinação de desempenho satisfatório e complexidade aceitável. Os modelos concorrentes que </w:t>
      </w:r>
      <w:r w:rsidRPr="00E22D07">
        <w:rPr>
          <w:sz w:val="24"/>
          <w:szCs w:val="24"/>
        </w:rPr>
        <w:lastRenderedPageBreak/>
        <w:t>ofereciam um ajuste melhor aos dados exigiam um aumento de complexidade, o que não se justificava diante da melhoria marginal na qualidade do ajuste.</w:t>
      </w:r>
    </w:p>
    <w:p w14:paraId="6F015139" w14:textId="77777777" w:rsidR="005C3D5E" w:rsidRPr="00494716" w:rsidRDefault="005C3D5E" w:rsidP="005C3D5E">
      <w:pPr>
        <w:rPr>
          <w:rFonts w:ascii="Consolas" w:eastAsia="Times New Roman" w:hAnsi="Consolas" w:cs="Times New Roman"/>
          <w:sz w:val="20"/>
          <w:szCs w:val="20"/>
          <w:lang w:eastAsia="pt-PT"/>
        </w:rPr>
      </w:pPr>
      <w:r>
        <w:rPr>
          <w:sz w:val="24"/>
          <w:szCs w:val="24"/>
        </w:rPr>
        <w:t>Desta forma obteve-se que:</w:t>
      </w:r>
    </w:p>
    <w:p w14:paraId="2095FBBC" w14:textId="77777777" w:rsidR="005C3D5E" w:rsidRPr="007B29D9" w:rsidRDefault="005C3D5E" w:rsidP="005C3D5E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=1 - 1.3694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+0.4811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</m:oMath>
      </m:oMathPara>
    </w:p>
    <w:p w14:paraId="34E710DF" w14:textId="77777777" w:rsidR="005C3D5E" w:rsidRDefault="005C3D5E" w:rsidP="005C3D5E">
      <w:pPr>
        <w:keepNext/>
        <w:spacing w:line="360" w:lineRule="auto"/>
        <w:jc w:val="both"/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  0.1325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1F7F0FFC" w14:textId="0566ED7E" w:rsidR="00450BA1" w:rsidRDefault="005C3D5E" w:rsidP="005C3D5E">
      <w:pPr>
        <w:pStyle w:val="Legenda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787372">
        <w:rPr>
          <w:noProof/>
        </w:rPr>
        <w:t>5</w:t>
      </w:r>
      <w:r>
        <w:rPr>
          <w:noProof/>
        </w:rPr>
        <w:fldChar w:fldCharType="end"/>
      </w:r>
      <w:r>
        <w:t xml:space="preserve"> )</w:t>
      </w:r>
    </w:p>
    <w:p w14:paraId="7991ACC1" w14:textId="77777777" w:rsidR="00450BA1" w:rsidRDefault="00450BA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C044818" w14:textId="708305B6" w:rsidR="0016662E" w:rsidRPr="0016662E" w:rsidRDefault="00450BA1" w:rsidP="00616DD6">
      <w:pPr>
        <w:pStyle w:val="Ttulo1"/>
        <w:numPr>
          <w:ilvl w:val="0"/>
          <w:numId w:val="1"/>
        </w:num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bookmarkStart w:id="28" w:name="_Toc162813107"/>
      <w:r w:rsidR="0016662E" w:rsidRPr="0037566B">
        <w:rPr>
          <w:sz w:val="40"/>
          <w:szCs w:val="40"/>
        </w:rPr>
        <w:t xml:space="preserve">Desenvolvimento e </w:t>
      </w:r>
      <w:r w:rsidR="0016662E">
        <w:rPr>
          <w:sz w:val="40"/>
          <w:szCs w:val="40"/>
        </w:rPr>
        <w:t>Simulação</w:t>
      </w:r>
      <w:bookmarkEnd w:id="28"/>
    </w:p>
    <w:p w14:paraId="6894E945" w14:textId="618A78AA" w:rsidR="005C3D5E" w:rsidRDefault="005C3D5E" w:rsidP="00616DD6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destes polinómios, calcula-se os polinómios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</m:oMath>
      <w:r>
        <w:rPr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</m:oMath>
      <w:r>
        <w:rPr>
          <w:sz w:val="24"/>
          <w:szCs w:val="24"/>
        </w:rPr>
        <w:t xml:space="preserve"> a partir da EQ.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_Ref100506541 \h </w:instrText>
      </w:r>
      <w:r w:rsidR="00616DD6">
        <w:rPr>
          <w:sz w:val="24"/>
          <w:szCs w:val="24"/>
        </w:rPr>
        <w:instrText xml:space="preserve"> \* MERGEFORMAT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787372">
        <w:t xml:space="preserve">( </w:t>
      </w:r>
      <w:r w:rsidR="00787372">
        <w:rPr>
          <w:noProof/>
        </w:rPr>
        <w:t>3</w:t>
      </w:r>
      <w:r w:rsidR="00787372">
        <w:t xml:space="preserve"> )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apresentados de seguida:</w:t>
      </w:r>
    </w:p>
    <w:p w14:paraId="33C5FB25" w14:textId="77777777" w:rsidR="005C3D5E" w:rsidRDefault="005C3D5E" w:rsidP="00616DD6">
      <w:pPr>
        <w:keepNext/>
        <w:spacing w:line="360" w:lineRule="auto"/>
        <w:jc w:val="both"/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=1;                        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 1.3694- 0.4811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4D4096AD" w14:textId="67E11731" w:rsidR="005C3D5E" w:rsidRPr="00B5005B" w:rsidRDefault="005C3D5E" w:rsidP="00616DD6">
      <w:pPr>
        <w:pStyle w:val="Legenda"/>
        <w:spacing w:line="360" w:lineRule="auto"/>
        <w:jc w:val="right"/>
        <w:rPr>
          <w:sz w:val="24"/>
          <w:szCs w:val="24"/>
        </w:rPr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787372">
        <w:rPr>
          <w:noProof/>
        </w:rPr>
        <w:t>6</w:t>
      </w:r>
      <w:r>
        <w:rPr>
          <w:noProof/>
        </w:rPr>
        <w:fldChar w:fldCharType="end"/>
      </w:r>
      <w:r>
        <w:t xml:space="preserve"> )</w:t>
      </w:r>
    </w:p>
    <w:p w14:paraId="41E15BB1" w14:textId="4709A3BA" w:rsidR="005C3D5E" w:rsidRDefault="005C3D5E" w:rsidP="00616DD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Tendo em conta a Equação.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_Ref100417970 \h </w:instrText>
      </w:r>
      <w:r w:rsidR="00616DD6">
        <w:rPr>
          <w:sz w:val="24"/>
          <w:szCs w:val="24"/>
        </w:rPr>
        <w:instrText xml:space="preserve"> \* MERGEFORMAT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787372">
        <w:t xml:space="preserve">( </w:t>
      </w:r>
      <w:r w:rsidR="00787372">
        <w:rPr>
          <w:noProof/>
        </w:rPr>
        <w:t>4</w:t>
      </w:r>
      <w:r w:rsidR="00787372">
        <w:t xml:space="preserve"> )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, simulou-se o sistema em anel fechado considerando 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=r</m:t>
        </m:r>
      </m:oMath>
      <w:r>
        <w:rPr>
          <w:sz w:val="24"/>
          <w:szCs w:val="24"/>
        </w:rPr>
        <w:t xml:space="preserve"> simulando para diferentes valores de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sz w:val="24"/>
          <w:szCs w:val="24"/>
        </w:rPr>
        <w:t>.</w:t>
      </w:r>
    </w:p>
    <w:p w14:paraId="7D875DE7" w14:textId="24C167B8" w:rsidR="005C3D5E" w:rsidRDefault="00476FE1" w:rsidP="005C3D5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AB4D536" wp14:editId="09A802BA">
            <wp:extent cx="5387340" cy="4110190"/>
            <wp:effectExtent l="0" t="0" r="3810" b="5080"/>
            <wp:docPr id="1040761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61743" name="Imagem 10407617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02" cy="411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677F" w14:textId="54A527E6" w:rsidR="005C3D5E" w:rsidRPr="007B49B2" w:rsidRDefault="005C3D5E" w:rsidP="005C3D5E">
      <w:pPr>
        <w:pStyle w:val="Legenda"/>
        <w:jc w:val="center"/>
      </w:pPr>
      <w:bookmarkStart w:id="29" w:name="_Toc1005092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7372"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7B49B2">
        <w:t>-</w:t>
      </w:r>
      <w:r>
        <w:t xml:space="preserve"> </w:t>
      </w:r>
      <w:r w:rsidRPr="007B49B2">
        <w:t>Simulação em anel fechado com P=Q=1 e r=0</w:t>
      </w:r>
      <w:bookmarkEnd w:id="29"/>
      <w:r w:rsidR="00476FE1">
        <w:t>.</w:t>
      </w:r>
    </w:p>
    <w:p w14:paraId="6ED14149" w14:textId="6FBC2A9D" w:rsidR="005C3D5E" w:rsidRDefault="00476FE1" w:rsidP="005C3D5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0BBABA5" wp14:editId="522A4C2C">
            <wp:extent cx="2158365" cy="1880733"/>
            <wp:effectExtent l="0" t="0" r="0" b="5715"/>
            <wp:docPr id="87587672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76728" name="Imagem 8758767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469" cy="188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78AA" w14:textId="1BDD8B61" w:rsidR="005C3D5E" w:rsidRDefault="005C3D5E" w:rsidP="005C3D5E">
      <w:pPr>
        <w:pStyle w:val="Legenda"/>
        <w:jc w:val="center"/>
      </w:pPr>
      <w:bookmarkStart w:id="30" w:name="_Toc10050921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7372">
        <w:rPr>
          <w:noProof/>
        </w:rPr>
        <w:t>8</w:t>
      </w:r>
      <w:r>
        <w:rPr>
          <w:noProof/>
        </w:rPr>
        <w:fldChar w:fldCharType="end"/>
      </w:r>
      <w:r w:rsidRPr="00CF36C8">
        <w:t xml:space="preserve"> - Métricas calculadas na simulação em anel fechado com P=Q=1 e r=0.</w:t>
      </w:r>
      <w:bookmarkEnd w:id="30"/>
    </w:p>
    <w:p w14:paraId="7B9C085E" w14:textId="56DD563D" w:rsidR="005C3D5E" w:rsidRPr="008215DF" w:rsidRDefault="005C3D5E" w:rsidP="0016662E">
      <w:pPr>
        <w:spacing w:line="360" w:lineRule="auto"/>
        <w:ind w:firstLine="708"/>
        <w:jc w:val="both"/>
        <w:rPr>
          <w:sz w:val="24"/>
          <w:szCs w:val="24"/>
        </w:rPr>
      </w:pPr>
      <w:r w:rsidRPr="008215DF">
        <w:rPr>
          <w:sz w:val="24"/>
          <w:szCs w:val="24"/>
        </w:rPr>
        <w:t xml:space="preserve">Para </w:t>
      </w:r>
      <m:oMath>
        <m:r>
          <w:rPr>
            <w:rFonts w:ascii="Cambria Math" w:hAnsi="Cambria Math"/>
            <w:sz w:val="24"/>
            <w:szCs w:val="24"/>
          </w:rPr>
          <m:t>r=0</m:t>
        </m:r>
      </m:oMath>
      <w:r w:rsidRPr="008215DF">
        <w:rPr>
          <w:sz w:val="24"/>
          <w:szCs w:val="24"/>
        </w:rPr>
        <w:t xml:space="preserve"> observa-se que a resposta do sistema é</w:t>
      </w:r>
      <w:r w:rsidR="00782748">
        <w:rPr>
          <w:sz w:val="24"/>
          <w:szCs w:val="24"/>
        </w:rPr>
        <w:t xml:space="preserve"> alterada de forma muito veloz, isso acontece porque a ação de controlo </w:t>
      </w:r>
      <w:r w:rsidR="00782748" w:rsidRPr="00782748">
        <w:rPr>
          <w:i/>
          <w:iCs/>
          <w:sz w:val="24"/>
          <w:szCs w:val="24"/>
        </w:rPr>
        <w:t>u(k)</w:t>
      </w:r>
      <w:r w:rsidR="00782748">
        <w:rPr>
          <w:sz w:val="24"/>
          <w:szCs w:val="24"/>
        </w:rPr>
        <w:t xml:space="preserve"> não está a exercer influência na função de custo </w:t>
      </w:r>
      <w:r w:rsidR="00782748" w:rsidRPr="00782748">
        <w:rPr>
          <w:i/>
          <w:iCs/>
          <w:sz w:val="24"/>
          <w:szCs w:val="24"/>
        </w:rPr>
        <w:t>J(k)</w:t>
      </w:r>
      <w:r w:rsidRPr="008215DF">
        <w:rPr>
          <w:sz w:val="24"/>
          <w:szCs w:val="24"/>
        </w:rPr>
        <w:t>, o que leva a que se atinjam valores e variações de input mais elevados</w:t>
      </w:r>
      <w:r w:rsidR="00782748">
        <w:rPr>
          <w:sz w:val="24"/>
          <w:szCs w:val="24"/>
        </w:rPr>
        <w:t>, porém saturados entre 0V e 5V devido às exigências do actuador</w:t>
      </w:r>
      <w:r w:rsidRPr="008215DF">
        <w:rPr>
          <w:sz w:val="24"/>
          <w:szCs w:val="24"/>
        </w:rPr>
        <w:t>.</w:t>
      </w:r>
    </w:p>
    <w:p w14:paraId="2BF9ECAB" w14:textId="54761B01" w:rsidR="005C3D5E" w:rsidRDefault="00476FE1" w:rsidP="005C3D5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1F6CA08" wp14:editId="578AB635">
            <wp:extent cx="4930140" cy="3766015"/>
            <wp:effectExtent l="0" t="0" r="3810" b="6350"/>
            <wp:docPr id="26598119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81196" name="Imagem 2659811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640" cy="377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32F7" w14:textId="66A75BED" w:rsidR="005C3D5E" w:rsidRDefault="005C3D5E" w:rsidP="005C3D5E">
      <w:pPr>
        <w:pStyle w:val="Legenda"/>
        <w:jc w:val="center"/>
        <w:rPr>
          <w:sz w:val="24"/>
          <w:szCs w:val="24"/>
        </w:rPr>
      </w:pPr>
      <w:bookmarkStart w:id="31" w:name="_Ref100506690"/>
      <w:bookmarkStart w:id="32" w:name="_Ref100506664"/>
      <w:bookmarkStart w:id="33" w:name="_Toc10050921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7372">
        <w:rPr>
          <w:noProof/>
        </w:rPr>
        <w:t>9</w:t>
      </w:r>
      <w:r>
        <w:rPr>
          <w:noProof/>
        </w:rPr>
        <w:fldChar w:fldCharType="end"/>
      </w:r>
      <w:bookmarkEnd w:id="31"/>
      <w:r>
        <w:t xml:space="preserve"> </w:t>
      </w:r>
      <w:r w:rsidRPr="007B49B2">
        <w:rPr>
          <w:sz w:val="10"/>
          <w:szCs w:val="10"/>
        </w:rPr>
        <w:t xml:space="preserve"> </w:t>
      </w:r>
      <w:r>
        <w:t xml:space="preserve">- </w:t>
      </w:r>
      <w:r w:rsidRPr="002A649B">
        <w:t>Simulação em anel fechado com P=Q=1 e r=0.</w:t>
      </w:r>
      <w:bookmarkEnd w:id="32"/>
      <w:bookmarkEnd w:id="33"/>
      <w:r w:rsidR="00476FE1">
        <w:t>1</w:t>
      </w:r>
    </w:p>
    <w:p w14:paraId="4C24F536" w14:textId="6CAD0741" w:rsidR="005C3D5E" w:rsidRDefault="00476FE1" w:rsidP="005C3D5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4FC32C9" wp14:editId="3CE33DF6">
            <wp:extent cx="2172003" cy="1905266"/>
            <wp:effectExtent l="0" t="0" r="0" b="0"/>
            <wp:docPr id="2020871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7130" name="Imagem 2020871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FD65" w14:textId="65F1EF24" w:rsidR="005C3D5E" w:rsidRDefault="005C3D5E" w:rsidP="005C3D5E">
      <w:pPr>
        <w:pStyle w:val="Legenda"/>
        <w:jc w:val="center"/>
      </w:pPr>
      <w:bookmarkStart w:id="34" w:name="_Ref100506710"/>
      <w:bookmarkStart w:id="35" w:name="_Toc1005092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7372">
        <w:rPr>
          <w:noProof/>
        </w:rPr>
        <w:t>10</w:t>
      </w:r>
      <w:r>
        <w:rPr>
          <w:noProof/>
        </w:rPr>
        <w:fldChar w:fldCharType="end"/>
      </w:r>
      <w:bookmarkEnd w:id="34"/>
      <w:r w:rsidRPr="00E7635F">
        <w:t xml:space="preserve"> - Métricas calculadas na simulação em anel fechado com P=Q=1 e r=0.</w:t>
      </w:r>
      <w:bookmarkEnd w:id="35"/>
      <w:r w:rsidR="00476FE1">
        <w:t>1</w:t>
      </w:r>
    </w:p>
    <w:p w14:paraId="6C08F14B" w14:textId="725EC6F4" w:rsidR="005C3D5E" w:rsidRPr="008215DF" w:rsidRDefault="005C3D5E" w:rsidP="0016662E">
      <w:pPr>
        <w:spacing w:line="360" w:lineRule="auto"/>
        <w:ind w:firstLine="708"/>
        <w:jc w:val="both"/>
        <w:rPr>
          <w:sz w:val="24"/>
          <w:szCs w:val="24"/>
        </w:rPr>
      </w:pPr>
      <w:r w:rsidRPr="008215DF">
        <w:rPr>
          <w:sz w:val="24"/>
          <w:szCs w:val="24"/>
        </w:rPr>
        <w:t xml:space="preserve">Para </w:t>
      </w:r>
      <m:oMath>
        <m:r>
          <w:rPr>
            <w:rFonts w:ascii="Cambria Math" w:hAnsi="Cambria Math"/>
            <w:sz w:val="24"/>
            <w:szCs w:val="24"/>
          </w:rPr>
          <m:t>r=0.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Pr="008215DF">
        <w:rPr>
          <w:sz w:val="24"/>
          <w:szCs w:val="24"/>
        </w:rPr>
        <w:t xml:space="preserve"> </w:t>
      </w:r>
      <w:r w:rsidR="00476FE1">
        <w:rPr>
          <w:sz w:val="24"/>
          <w:szCs w:val="24"/>
        </w:rPr>
        <w:t>n</w:t>
      </w:r>
      <w:r>
        <w:rPr>
          <w:sz w:val="24"/>
          <w:szCs w:val="24"/>
        </w:rPr>
        <w:t xml:space="preserve">ote-se </w:t>
      </w:r>
      <w:r w:rsidR="0016533C">
        <w:rPr>
          <w:sz w:val="24"/>
          <w:szCs w:val="24"/>
        </w:rPr>
        <w:t>a aparição de um erro estático não nulo</w:t>
      </w:r>
      <w:r w:rsidRPr="008215DF">
        <w:rPr>
          <w:sz w:val="24"/>
          <w:szCs w:val="24"/>
        </w:rPr>
        <w:t>.</w:t>
      </w:r>
      <w:r>
        <w:rPr>
          <w:sz w:val="24"/>
          <w:szCs w:val="24"/>
        </w:rPr>
        <w:t xml:space="preserve"> Relativamente ao caso anterior</w:t>
      </w:r>
      <w:r w:rsidR="00476FE1">
        <w:rPr>
          <w:sz w:val="24"/>
          <w:szCs w:val="24"/>
        </w:rPr>
        <w:t>,</w:t>
      </w:r>
      <w:r>
        <w:rPr>
          <w:sz w:val="24"/>
          <w:szCs w:val="24"/>
        </w:rPr>
        <w:t xml:space="preserve"> outra diferença entre os dois controladores reside no tempo de resposta. Quanto maior for o parâmetro de penalização mais gradual será o aumento da ação de controlo, aumentando desta forma o tempo de resposta do sistema.</w:t>
      </w:r>
    </w:p>
    <w:p w14:paraId="2E1DAFC6" w14:textId="77777777" w:rsidR="005C3D5E" w:rsidRPr="008215DF" w:rsidRDefault="005C3D5E" w:rsidP="005C3D5E"/>
    <w:p w14:paraId="43ED1D90" w14:textId="0BA4D7DB" w:rsidR="005C3D5E" w:rsidRDefault="0016533C" w:rsidP="005C3D5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DF9A594" wp14:editId="1A7C9428">
            <wp:extent cx="5044440" cy="3837903"/>
            <wp:effectExtent l="0" t="0" r="3810" b="0"/>
            <wp:docPr id="130777612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76129" name="Imagem 13077761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073" cy="38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06F5" w14:textId="0514FDCB" w:rsidR="005C3D5E" w:rsidRDefault="005C3D5E" w:rsidP="005C3D5E">
      <w:pPr>
        <w:pStyle w:val="Legenda"/>
        <w:jc w:val="center"/>
        <w:rPr>
          <w:sz w:val="24"/>
          <w:szCs w:val="24"/>
        </w:rPr>
      </w:pPr>
      <w:bookmarkStart w:id="36" w:name="_Toc1005092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7372">
        <w:rPr>
          <w:noProof/>
        </w:rPr>
        <w:t>11</w:t>
      </w:r>
      <w:r>
        <w:rPr>
          <w:noProof/>
        </w:rPr>
        <w:fldChar w:fldCharType="end"/>
      </w:r>
      <w:r w:rsidRPr="007B49B2">
        <w:t xml:space="preserve"> -</w:t>
      </w:r>
      <w:r>
        <w:t xml:space="preserve"> </w:t>
      </w:r>
      <w:r w:rsidRPr="002211E6">
        <w:t>Simulação em anel fechado com P=Q=1 e r=</w:t>
      </w:r>
      <w:bookmarkEnd w:id="36"/>
      <w:r w:rsidR="0016533C">
        <w:t>0.3</w:t>
      </w:r>
    </w:p>
    <w:p w14:paraId="1BDBE98E" w14:textId="7B11E6C3" w:rsidR="005C3D5E" w:rsidRDefault="0016533C" w:rsidP="005C3D5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8CECA43" wp14:editId="73FD72D7">
            <wp:extent cx="2162477" cy="1914792"/>
            <wp:effectExtent l="0" t="0" r="9525" b="9525"/>
            <wp:docPr id="212044634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46344" name="Imagem 21204463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AC80" w14:textId="27EA272F" w:rsidR="005C3D5E" w:rsidRPr="00E60BD1" w:rsidRDefault="005C3D5E" w:rsidP="005C3D5E">
      <w:pPr>
        <w:pStyle w:val="Legenda"/>
        <w:jc w:val="center"/>
      </w:pPr>
      <w:bookmarkStart w:id="37" w:name="_Toc1005092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7372">
        <w:rPr>
          <w:noProof/>
        </w:rPr>
        <w:t>12</w:t>
      </w:r>
      <w:r>
        <w:rPr>
          <w:noProof/>
        </w:rPr>
        <w:fldChar w:fldCharType="end"/>
      </w:r>
      <w:r w:rsidRPr="00E60BD1">
        <w:t xml:space="preserve"> - Métricas calculadas na simulação em anel fechado com P=Q=1 e r=</w:t>
      </w:r>
      <w:bookmarkEnd w:id="37"/>
      <w:r w:rsidR="0016533C">
        <w:t>0.3</w:t>
      </w:r>
    </w:p>
    <w:p w14:paraId="15358205" w14:textId="77777777" w:rsidR="005C3D5E" w:rsidRDefault="005C3D5E" w:rsidP="005C3D5E">
      <w:pPr>
        <w:spacing w:line="360" w:lineRule="auto"/>
        <w:jc w:val="both"/>
        <w:rPr>
          <w:sz w:val="24"/>
          <w:szCs w:val="24"/>
        </w:rPr>
      </w:pPr>
    </w:p>
    <w:p w14:paraId="40C9B349" w14:textId="4DA41D08" w:rsidR="005C3D5E" w:rsidRPr="0016533C" w:rsidRDefault="0016533C" w:rsidP="0016662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figura 11 ilustra a resposta do sistema para o caso em que </w:t>
      </w:r>
      <w:r>
        <w:rPr>
          <w:i/>
          <w:iCs/>
          <w:sz w:val="24"/>
          <w:szCs w:val="24"/>
        </w:rPr>
        <w:t xml:space="preserve">r = 0,1. </w:t>
      </w:r>
      <w:r w:rsidR="005C3D5E">
        <w:rPr>
          <w:sz w:val="24"/>
          <w:szCs w:val="24"/>
        </w:rPr>
        <w:t xml:space="preserve">Neste caso, verifica-se </w:t>
      </w:r>
      <w:r>
        <w:rPr>
          <w:sz w:val="24"/>
          <w:szCs w:val="24"/>
        </w:rPr>
        <w:t xml:space="preserve">de forma ainda mais evidente a relação entre a penalização, a velocidade de resposta e o erro estático. Quanto maior foi o valor utilizado no parâmetro </w:t>
      </w:r>
      <w:r>
        <w:rPr>
          <w:i/>
          <w:iCs/>
          <w:sz w:val="24"/>
          <w:szCs w:val="24"/>
        </w:rPr>
        <w:t>r</w:t>
      </w:r>
      <w:r>
        <w:rPr>
          <w:sz w:val="24"/>
          <w:szCs w:val="24"/>
        </w:rPr>
        <w:t xml:space="preserve"> maiores foram os somatórios dos erros quadráticos obtidos.</w:t>
      </w:r>
    </w:p>
    <w:p w14:paraId="57DEA2BD" w14:textId="131612F1" w:rsidR="002A6D71" w:rsidRPr="00043AE2" w:rsidRDefault="00217AF4" w:rsidP="00217A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73C819" w14:textId="0D89BB43" w:rsidR="00BD4B96" w:rsidRDefault="00450BA1" w:rsidP="00616DD6">
      <w:pPr>
        <w:pStyle w:val="Ttulo1"/>
        <w:numPr>
          <w:ilvl w:val="0"/>
          <w:numId w:val="1"/>
        </w:num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bookmarkStart w:id="38" w:name="_Toc162813108"/>
      <w:r w:rsidR="00BD4B96" w:rsidRPr="0037566B">
        <w:rPr>
          <w:sz w:val="40"/>
          <w:szCs w:val="40"/>
        </w:rPr>
        <w:t>Implementação no Sistema Real</w:t>
      </w:r>
      <w:bookmarkEnd w:id="38"/>
    </w:p>
    <w:p w14:paraId="7014D139" w14:textId="2AF6F6C1" w:rsidR="00217AF4" w:rsidRPr="00217AF4" w:rsidRDefault="00450BA1" w:rsidP="00616DD6">
      <w:pPr>
        <w:pStyle w:val="Ttulo2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39" w:name="_Toc162813109"/>
      <w:r w:rsidR="00D9732A">
        <w:rPr>
          <w:sz w:val="28"/>
          <w:szCs w:val="28"/>
        </w:rPr>
        <w:t xml:space="preserve">Polinómio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=r</m:t>
        </m:r>
      </m:oMath>
      <w:bookmarkEnd w:id="39"/>
    </w:p>
    <w:p w14:paraId="58170C5B" w14:textId="00DB29C0" w:rsidR="00B147BF" w:rsidRPr="00C25DB8" w:rsidRDefault="00B147BF" w:rsidP="007B29D9">
      <w:pPr>
        <w:spacing w:line="360" w:lineRule="auto"/>
        <w:jc w:val="both"/>
        <w:rPr>
          <w:sz w:val="24"/>
          <w:szCs w:val="24"/>
        </w:rPr>
      </w:pPr>
      <w:r w:rsidRPr="00C25DB8">
        <w:rPr>
          <w:sz w:val="24"/>
          <w:szCs w:val="24"/>
        </w:rPr>
        <w:t xml:space="preserve">Em relação à simulação no processo físico, </w:t>
      </w:r>
      <w:r w:rsidR="00217AF4">
        <w:rPr>
          <w:sz w:val="24"/>
          <w:szCs w:val="24"/>
        </w:rPr>
        <w:t xml:space="preserve">primeiro testamos para um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=r</m:t>
        </m:r>
      </m:oMath>
      <w:r w:rsidR="000A4FA4">
        <w:rPr>
          <w:sz w:val="24"/>
          <w:szCs w:val="24"/>
        </w:rPr>
        <w:t xml:space="preserve"> </w:t>
      </w:r>
      <w:r w:rsidR="00217AF4">
        <w:rPr>
          <w:sz w:val="24"/>
          <w:szCs w:val="24"/>
        </w:rPr>
        <w:t>e</w:t>
      </w:r>
      <w:r w:rsidR="000A4FA4">
        <w:rPr>
          <w:sz w:val="24"/>
          <w:szCs w:val="24"/>
        </w:rPr>
        <w:t>m que r assumia os valores</w:t>
      </w:r>
      <w:r w:rsidR="00164679">
        <w:rPr>
          <w:sz w:val="24"/>
          <w:szCs w:val="24"/>
        </w:rPr>
        <w:t xml:space="preserve"> r=0.1; r=0.15;</w:t>
      </w:r>
      <w:r w:rsidR="006F481C" w:rsidRPr="006F481C">
        <w:rPr>
          <w:sz w:val="24"/>
          <w:szCs w:val="24"/>
        </w:rPr>
        <w:t xml:space="preserve"> </w:t>
      </w:r>
      <w:r w:rsidR="006F481C">
        <w:rPr>
          <w:sz w:val="24"/>
          <w:szCs w:val="24"/>
        </w:rPr>
        <w:t>r=0.17;</w:t>
      </w:r>
      <w:r w:rsidR="00164679">
        <w:rPr>
          <w:sz w:val="24"/>
          <w:szCs w:val="24"/>
        </w:rPr>
        <w:t xml:space="preserve"> r=0.2</w:t>
      </w:r>
      <w:r w:rsidR="006F481C">
        <w:rPr>
          <w:sz w:val="24"/>
          <w:szCs w:val="24"/>
        </w:rPr>
        <w:t>; r=0.3.</w:t>
      </w:r>
    </w:p>
    <w:p w14:paraId="0741F2D4" w14:textId="77777777" w:rsidR="00B147BF" w:rsidRDefault="00B147BF" w:rsidP="00B147BF">
      <w:pPr>
        <w:ind w:firstLine="720"/>
      </w:pPr>
    </w:p>
    <w:p w14:paraId="07926E82" w14:textId="36B24668" w:rsidR="00B147BF" w:rsidRDefault="00FF228C" w:rsidP="00D645B2">
      <w:pPr>
        <w:keepNext/>
      </w:pPr>
      <w:r>
        <w:rPr>
          <w:noProof/>
        </w:rPr>
        <w:drawing>
          <wp:inline distT="0" distB="0" distL="0" distR="0" wp14:anchorId="7043E389" wp14:editId="237450A0">
            <wp:extent cx="5400040" cy="4485640"/>
            <wp:effectExtent l="0" t="0" r="0" b="0"/>
            <wp:docPr id="2012107888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07888" name="Imagem 1" descr="Gráfic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C5A2" w14:textId="172A2A8E" w:rsidR="00B147BF" w:rsidRDefault="00A61B21" w:rsidP="00B147BF">
      <w:pPr>
        <w:pStyle w:val="Legenda"/>
        <w:jc w:val="center"/>
      </w:pPr>
      <w:bookmarkStart w:id="40" w:name="_Toc100509218"/>
      <w:r>
        <w:t xml:space="preserve">Figura </w:t>
      </w:r>
      <w:r w:rsidR="008F1E6E">
        <w:fldChar w:fldCharType="begin"/>
      </w:r>
      <w:r w:rsidR="008F1E6E">
        <w:instrText xml:space="preserve"> SEQ Figura \* ARABIC </w:instrText>
      </w:r>
      <w:r w:rsidR="008F1E6E">
        <w:fldChar w:fldCharType="separate"/>
      </w:r>
      <w:r w:rsidR="00787372">
        <w:rPr>
          <w:noProof/>
        </w:rPr>
        <w:t>13</w:t>
      </w:r>
      <w:r w:rsidR="008F1E6E">
        <w:rPr>
          <w:noProof/>
        </w:rPr>
        <w:fldChar w:fldCharType="end"/>
      </w:r>
      <w:r w:rsidR="00B147BF">
        <w:t xml:space="preserve"> - </w:t>
      </w:r>
      <w:r w:rsidR="00B147BF" w:rsidRPr="00734A82">
        <w:t xml:space="preserve">Simulação no processo físico com P=Q=1 e </w:t>
      </w:r>
      <w:r w:rsidR="00B147BF">
        <w:t>r</w:t>
      </w:r>
      <w:r w:rsidR="00B147BF" w:rsidRPr="00734A82">
        <w:t>=0.</w:t>
      </w:r>
      <w:bookmarkEnd w:id="40"/>
      <w:r w:rsidR="00164679">
        <w:t>1</w:t>
      </w:r>
    </w:p>
    <w:p w14:paraId="4F6D8445" w14:textId="77777777" w:rsidR="00FF228C" w:rsidRDefault="00FF228C" w:rsidP="00FF228C"/>
    <w:p w14:paraId="19714FD5" w14:textId="511971FD" w:rsidR="00FF228C" w:rsidRPr="00FF228C" w:rsidRDefault="00FF228C" w:rsidP="00FF228C">
      <w:pPr>
        <w:jc w:val="center"/>
      </w:pPr>
      <w:r>
        <w:rPr>
          <w:noProof/>
        </w:rPr>
        <w:lastRenderedPageBreak/>
        <w:drawing>
          <wp:inline distT="0" distB="0" distL="0" distR="0" wp14:anchorId="5836E13B" wp14:editId="5A43F37D">
            <wp:extent cx="4905135" cy="3688080"/>
            <wp:effectExtent l="0" t="0" r="0" b="7620"/>
            <wp:docPr id="754171442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71442" name="Imagem 1" descr="Gráfi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986" cy="369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FB04" w14:textId="1DBD3994" w:rsidR="00FF228C" w:rsidRDefault="00FF228C" w:rsidP="00FF228C">
      <w:pPr>
        <w:pStyle w:val="Legenda"/>
        <w:jc w:val="center"/>
      </w:pPr>
      <w:r>
        <w:t xml:space="preserve">Figura </w:t>
      </w:r>
      <w:r w:rsidR="001367B4">
        <w:t>14</w:t>
      </w:r>
      <w:r>
        <w:t xml:space="preserve"> - </w:t>
      </w:r>
      <w:r w:rsidRPr="00734A82">
        <w:t xml:space="preserve">Simulação no processo físico com P=Q=1 e </w:t>
      </w:r>
      <w:r>
        <w:t>r</w:t>
      </w:r>
      <w:r w:rsidRPr="00734A82">
        <w:t>=0.</w:t>
      </w:r>
      <w:r>
        <w:t>15</w:t>
      </w:r>
    </w:p>
    <w:p w14:paraId="22DECBC9" w14:textId="77777777" w:rsidR="00FF228C" w:rsidRDefault="00FF228C" w:rsidP="00FF228C"/>
    <w:p w14:paraId="29C5A2DC" w14:textId="517F9398" w:rsidR="00FF228C" w:rsidRDefault="00FF228C" w:rsidP="00FF228C">
      <w:pPr>
        <w:jc w:val="center"/>
      </w:pPr>
      <w:r>
        <w:rPr>
          <w:noProof/>
        </w:rPr>
        <w:drawing>
          <wp:inline distT="0" distB="0" distL="0" distR="0" wp14:anchorId="264E0091" wp14:editId="46FE7FFB">
            <wp:extent cx="4937760" cy="3964027"/>
            <wp:effectExtent l="0" t="0" r="0" b="0"/>
            <wp:docPr id="626753244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53244" name="Imagem 1" descr="Gráfico, Histo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1292" cy="39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269C" w14:textId="3A6C5C10" w:rsidR="00FF228C" w:rsidRDefault="00FF228C" w:rsidP="00FF228C">
      <w:pPr>
        <w:pStyle w:val="Legenda"/>
        <w:jc w:val="center"/>
      </w:pPr>
      <w:r>
        <w:t xml:space="preserve">Figura  </w:t>
      </w:r>
      <w:r w:rsidR="001367B4">
        <w:t>15</w:t>
      </w:r>
      <w:r>
        <w:t xml:space="preserve">- </w:t>
      </w:r>
      <w:r w:rsidRPr="00734A82">
        <w:t xml:space="preserve">Simulação no processo físico com P=Q=1 e </w:t>
      </w:r>
      <w:r>
        <w:t>r</w:t>
      </w:r>
      <w:r w:rsidRPr="00734A82">
        <w:t>=0.</w:t>
      </w:r>
      <w:r>
        <w:t>17</w:t>
      </w:r>
    </w:p>
    <w:p w14:paraId="302ACBE4" w14:textId="0EEBEB93" w:rsidR="00FF228C" w:rsidRPr="00FF228C" w:rsidRDefault="00FF228C" w:rsidP="00FF228C">
      <w:pPr>
        <w:jc w:val="center"/>
      </w:pPr>
      <w:r>
        <w:rPr>
          <w:noProof/>
        </w:rPr>
        <w:lastRenderedPageBreak/>
        <w:drawing>
          <wp:inline distT="0" distB="0" distL="0" distR="0" wp14:anchorId="0BB92DF6" wp14:editId="6632D47A">
            <wp:extent cx="4800600" cy="3807625"/>
            <wp:effectExtent l="0" t="0" r="0" b="2540"/>
            <wp:docPr id="1276978299" name="Imagem 1" descr="Interface gráfica do usuário, 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78299" name="Imagem 1" descr="Interface gráfica do usuário, Gráfico, Gráfico de caixa estreit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3745" cy="381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8DF8" w14:textId="35D079ED" w:rsidR="00FF228C" w:rsidRDefault="00FF228C" w:rsidP="00FF228C">
      <w:pPr>
        <w:pStyle w:val="Legenda"/>
        <w:jc w:val="center"/>
      </w:pPr>
      <w:r>
        <w:t xml:space="preserve">Figura </w:t>
      </w:r>
      <w:r w:rsidR="001367B4">
        <w:t>16</w:t>
      </w:r>
      <w:r>
        <w:t xml:space="preserve"> - </w:t>
      </w:r>
      <w:r w:rsidRPr="00734A82">
        <w:t xml:space="preserve">Simulação no processo físico com P=Q=1 e </w:t>
      </w:r>
      <w:r>
        <w:t>r</w:t>
      </w:r>
      <w:r w:rsidRPr="00734A82">
        <w:t>=0.</w:t>
      </w:r>
      <w:r>
        <w:t>2</w:t>
      </w:r>
    </w:p>
    <w:p w14:paraId="7DDDD5C2" w14:textId="6BABA087" w:rsidR="00FF228C" w:rsidRDefault="00FF228C" w:rsidP="00FF228C">
      <w:pPr>
        <w:jc w:val="center"/>
      </w:pPr>
      <w:r>
        <w:rPr>
          <w:noProof/>
        </w:rPr>
        <w:drawing>
          <wp:inline distT="0" distB="0" distL="0" distR="0" wp14:anchorId="323A4AB0" wp14:editId="56AD5843">
            <wp:extent cx="4815840" cy="3849726"/>
            <wp:effectExtent l="0" t="0" r="3810" b="0"/>
            <wp:docPr id="1003494579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94579" name="Imagem 1" descr="Gráfico, Gráfico de caixa estreit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7254" cy="38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B270" w14:textId="1B5DC9CF" w:rsidR="00FF228C" w:rsidRDefault="00FF228C" w:rsidP="00FF228C">
      <w:pPr>
        <w:pStyle w:val="Legenda"/>
        <w:jc w:val="center"/>
      </w:pPr>
      <w:r>
        <w:t xml:space="preserve">Figura  </w:t>
      </w:r>
      <w:r w:rsidR="001367B4">
        <w:t>17</w:t>
      </w:r>
      <w:r>
        <w:t xml:space="preserve">- </w:t>
      </w:r>
      <w:r w:rsidRPr="00734A82">
        <w:t xml:space="preserve">Simulação no processo físico com P=Q=1 e </w:t>
      </w:r>
      <w:r>
        <w:t>r</w:t>
      </w:r>
      <w:r w:rsidRPr="00734A82">
        <w:t>=0.</w:t>
      </w:r>
      <w:r>
        <w:t>3</w:t>
      </w:r>
    </w:p>
    <w:p w14:paraId="2CF1ADC4" w14:textId="77777777" w:rsidR="00FF228C" w:rsidRPr="00FF228C" w:rsidRDefault="00FF228C" w:rsidP="00FF228C"/>
    <w:p w14:paraId="56241186" w14:textId="77777777" w:rsidR="00FF228C" w:rsidRPr="00FF228C" w:rsidRDefault="00FF228C" w:rsidP="00FF228C"/>
    <w:p w14:paraId="04661544" w14:textId="2774A943" w:rsidR="00B147BF" w:rsidRPr="00616DD6" w:rsidRDefault="00DE1186" w:rsidP="00616DD6">
      <w:pPr>
        <w:spacing w:line="360" w:lineRule="auto"/>
        <w:ind w:firstLine="360"/>
        <w:jc w:val="both"/>
        <w:rPr>
          <w:sz w:val="24"/>
          <w:szCs w:val="24"/>
        </w:rPr>
      </w:pPr>
      <w:r w:rsidRPr="00616DD6">
        <w:rPr>
          <w:sz w:val="24"/>
          <w:szCs w:val="24"/>
        </w:rPr>
        <w:lastRenderedPageBreak/>
        <w:t xml:space="preserve">Analisando os gráficos, observamos que o valor mais apropriado para R é r=0.17, pois ele apresenta um equilíbrio ideal entre proximidade ao sinal desejado e </w:t>
      </w:r>
      <w:r w:rsidR="00F37B9A" w:rsidRPr="00616DD6">
        <w:rPr>
          <w:sz w:val="24"/>
          <w:szCs w:val="24"/>
        </w:rPr>
        <w:t>suscetibilidade</w:t>
      </w:r>
      <w:r w:rsidRPr="00616DD6">
        <w:rPr>
          <w:sz w:val="24"/>
          <w:szCs w:val="24"/>
        </w:rPr>
        <w:t xml:space="preserve"> ao ruído. Além disso, </w:t>
      </w:r>
      <w:r w:rsidR="00F37B9A" w:rsidRPr="00616DD6">
        <w:rPr>
          <w:sz w:val="24"/>
          <w:szCs w:val="24"/>
        </w:rPr>
        <w:t>podemos concluir</w:t>
      </w:r>
      <w:r w:rsidRPr="00616DD6">
        <w:rPr>
          <w:sz w:val="24"/>
          <w:szCs w:val="24"/>
        </w:rPr>
        <w:t xml:space="preserve"> que à medida que o valor de R diminui, o sinal se aproxima mais do desejado, porém fica mais suscetível ao ruído.</w:t>
      </w:r>
      <w:r w:rsidR="003C0BA9" w:rsidRPr="00616DD6">
        <w:rPr>
          <w:sz w:val="24"/>
          <w:szCs w:val="24"/>
        </w:rPr>
        <w:t xml:space="preserve"> </w:t>
      </w:r>
      <w:r w:rsidR="00D645B2">
        <w:rPr>
          <w:sz w:val="24"/>
          <w:szCs w:val="24"/>
        </w:rPr>
        <w:t xml:space="preserve">Idealmente teríamos </w:t>
      </w:r>
      <w:r w:rsidR="003C0BA9" w:rsidRPr="00616DD6">
        <w:rPr>
          <w:sz w:val="24"/>
          <w:szCs w:val="24"/>
        </w:rPr>
        <w:t>r=0</w:t>
      </w:r>
      <w:r w:rsidR="00D645B2">
        <w:rPr>
          <w:sz w:val="24"/>
          <w:szCs w:val="24"/>
        </w:rPr>
        <w:t>,</w:t>
      </w:r>
      <w:r w:rsidR="003C0BA9" w:rsidRPr="00616DD6">
        <w:rPr>
          <w:sz w:val="24"/>
          <w:szCs w:val="24"/>
        </w:rPr>
        <w:t xml:space="preserve"> mas </w:t>
      </w:r>
      <w:r w:rsidR="00D645B2">
        <w:rPr>
          <w:sz w:val="24"/>
          <w:szCs w:val="24"/>
        </w:rPr>
        <w:t>dessa dorma o sinal</w:t>
      </w:r>
      <w:r w:rsidR="003C0BA9" w:rsidRPr="00616DD6">
        <w:rPr>
          <w:sz w:val="24"/>
          <w:szCs w:val="24"/>
        </w:rPr>
        <w:t xml:space="preserve"> ficaria muito vulnerável ao ru</w:t>
      </w:r>
      <w:r w:rsidR="00D645B2">
        <w:rPr>
          <w:sz w:val="24"/>
          <w:szCs w:val="24"/>
        </w:rPr>
        <w:t>í</w:t>
      </w:r>
      <w:r w:rsidR="003C0BA9" w:rsidRPr="00616DD6">
        <w:rPr>
          <w:sz w:val="24"/>
          <w:szCs w:val="24"/>
        </w:rPr>
        <w:t>do</w:t>
      </w:r>
      <w:r w:rsidR="00D645B2">
        <w:rPr>
          <w:sz w:val="24"/>
          <w:szCs w:val="24"/>
        </w:rPr>
        <w:t>, por isso faz-se necessário penalizar a acção de controlo</w:t>
      </w:r>
      <w:r w:rsidR="003C0BA9" w:rsidRPr="00616DD6">
        <w:rPr>
          <w:sz w:val="24"/>
          <w:szCs w:val="24"/>
        </w:rPr>
        <w:t>.</w:t>
      </w:r>
      <w:r w:rsidRPr="00616DD6">
        <w:rPr>
          <w:sz w:val="24"/>
          <w:szCs w:val="24"/>
        </w:rPr>
        <w:t xml:space="preserve"> Por outro lado, à medida que aumentamos o valor de </w:t>
      </w:r>
      <w:r w:rsidR="00D9732A" w:rsidRPr="00D9732A">
        <w:rPr>
          <w:i/>
          <w:iCs/>
          <w:sz w:val="24"/>
          <w:szCs w:val="24"/>
        </w:rPr>
        <w:t>r</w:t>
      </w:r>
      <w:r w:rsidRPr="00616DD6">
        <w:rPr>
          <w:sz w:val="24"/>
          <w:szCs w:val="24"/>
        </w:rPr>
        <w:t>,</w:t>
      </w:r>
      <w:r w:rsidR="00D645B2">
        <w:rPr>
          <w:sz w:val="24"/>
          <w:szCs w:val="24"/>
        </w:rPr>
        <w:t xml:space="preserve"> emborareduza o ruído apresentado,</w:t>
      </w:r>
      <w:r w:rsidRPr="00616DD6">
        <w:rPr>
          <w:sz w:val="24"/>
          <w:szCs w:val="24"/>
        </w:rPr>
        <w:t xml:space="preserve"> o sinal </w:t>
      </w:r>
      <w:r w:rsidR="00D645B2">
        <w:rPr>
          <w:sz w:val="24"/>
          <w:szCs w:val="24"/>
        </w:rPr>
        <w:t>de saída</w:t>
      </w:r>
      <w:r w:rsidRPr="00616DD6">
        <w:rPr>
          <w:sz w:val="24"/>
          <w:szCs w:val="24"/>
        </w:rPr>
        <w:t xml:space="preserve"> diminui em magnitude. E</w:t>
      </w:r>
      <w:r w:rsidR="00F37B9A" w:rsidRPr="00616DD6">
        <w:rPr>
          <w:sz w:val="24"/>
          <w:szCs w:val="24"/>
        </w:rPr>
        <w:t>st</w:t>
      </w:r>
      <w:r w:rsidRPr="00616DD6">
        <w:rPr>
          <w:sz w:val="24"/>
          <w:szCs w:val="24"/>
        </w:rPr>
        <w:t>as observações são cruciais para a escolha adequada de parâmetros no contexto da análise de sinais.</w:t>
      </w:r>
      <w:r w:rsidR="002D1938" w:rsidRPr="00616DD6">
        <w:rPr>
          <w:sz w:val="24"/>
          <w:szCs w:val="24"/>
        </w:rPr>
        <w:t xml:space="preserve"> </w:t>
      </w:r>
    </w:p>
    <w:p w14:paraId="74D7CCF9" w14:textId="0E3ABA03" w:rsidR="00164679" w:rsidRPr="00217AF4" w:rsidRDefault="00450BA1" w:rsidP="00616DD6">
      <w:pPr>
        <w:pStyle w:val="Ttulo2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41" w:name="_Toc162813110"/>
      <w:r w:rsidR="00D9732A">
        <w:rPr>
          <w:sz w:val="28"/>
          <w:szCs w:val="28"/>
        </w:rPr>
        <w:t xml:space="preserve">Polinómio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=r(1-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bookmarkEnd w:id="41"/>
      <w:r w:rsidR="00D9732A">
        <w:rPr>
          <w:sz w:val="24"/>
          <w:szCs w:val="24"/>
        </w:rPr>
        <w:t xml:space="preserve"> </w:t>
      </w:r>
    </w:p>
    <w:p w14:paraId="37D231CE" w14:textId="0CEC202F" w:rsidR="00164679" w:rsidRDefault="006F481C" w:rsidP="00616DD6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R com </w:t>
      </w:r>
      <w:r w:rsidR="00D645B2">
        <w:rPr>
          <w:sz w:val="24"/>
          <w:szCs w:val="24"/>
        </w:rPr>
        <w:t xml:space="preserve">penalização na entrada </w:t>
      </w:r>
      <w:r w:rsidR="00D645B2">
        <w:rPr>
          <w:i/>
          <w:iCs/>
          <w:sz w:val="24"/>
          <w:szCs w:val="24"/>
        </w:rPr>
        <w:t>u(k-1)</w:t>
      </w:r>
      <w:r>
        <w:rPr>
          <w:sz w:val="24"/>
          <w:szCs w:val="24"/>
        </w:rPr>
        <w:t xml:space="preserve"> tivemos os seguintes resultados:</w:t>
      </w:r>
    </w:p>
    <w:p w14:paraId="1766F40F" w14:textId="0335A874" w:rsidR="006F481C" w:rsidRPr="00C25DB8" w:rsidRDefault="006F481C" w:rsidP="006F481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8C0F88" wp14:editId="62048649">
            <wp:extent cx="4430485" cy="3391113"/>
            <wp:effectExtent l="0" t="0" r="8255" b="0"/>
            <wp:docPr id="1430241202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41202" name="Imagem 1" descr="Gráfico, Histogram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1461" cy="34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737E" w14:textId="2B12487C" w:rsidR="006F481C" w:rsidRDefault="006F481C" w:rsidP="006F481C">
      <w:pPr>
        <w:pStyle w:val="Legenda"/>
        <w:jc w:val="center"/>
      </w:pPr>
      <w:r>
        <w:t xml:space="preserve">Figura </w:t>
      </w:r>
      <w:r w:rsidR="001367B4">
        <w:t>18</w:t>
      </w:r>
      <w:r>
        <w:t xml:space="preserve"> - </w:t>
      </w:r>
      <w:r w:rsidRPr="00734A82">
        <w:t xml:space="preserve">Simulação no processo físico com P=Q=1 e </w:t>
      </w:r>
      <w:r>
        <w:t>r</w:t>
      </w:r>
      <w:r w:rsidRPr="00734A82">
        <w:t>=0.</w:t>
      </w:r>
      <w:r>
        <w:t>2</w:t>
      </w:r>
    </w:p>
    <w:p w14:paraId="3DC1C5B3" w14:textId="319CA66A" w:rsidR="006F481C" w:rsidRPr="006F481C" w:rsidRDefault="006F481C" w:rsidP="006F481C">
      <w:pPr>
        <w:jc w:val="center"/>
      </w:pPr>
      <w:r>
        <w:rPr>
          <w:noProof/>
        </w:rPr>
        <w:lastRenderedPageBreak/>
        <w:drawing>
          <wp:inline distT="0" distB="0" distL="0" distR="0" wp14:anchorId="61A90BD8" wp14:editId="1653EE1C">
            <wp:extent cx="4474028" cy="3635411"/>
            <wp:effectExtent l="0" t="0" r="3175" b="3175"/>
            <wp:docPr id="137004981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4981" name="Imagem 1" descr="Gráfico, Histogram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6036" cy="365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33A5" w14:textId="23E70863" w:rsidR="006F481C" w:rsidRDefault="006F481C" w:rsidP="006F481C">
      <w:pPr>
        <w:pStyle w:val="Legenda"/>
        <w:jc w:val="center"/>
      </w:pPr>
      <w:r>
        <w:t xml:space="preserve">Figura </w:t>
      </w:r>
      <w:r w:rsidR="001367B4">
        <w:t>19</w:t>
      </w:r>
      <w:r>
        <w:t xml:space="preserve"> - </w:t>
      </w:r>
      <w:r w:rsidRPr="00734A82">
        <w:t xml:space="preserve">Simulação no processo físico com P=Q=1 e </w:t>
      </w:r>
      <w:r>
        <w:t>r</w:t>
      </w:r>
      <w:r w:rsidRPr="00734A82">
        <w:t>=0.</w:t>
      </w:r>
      <w:r>
        <w:t>25</w:t>
      </w:r>
    </w:p>
    <w:p w14:paraId="1E43C9FC" w14:textId="312A1D31" w:rsidR="006F481C" w:rsidRPr="006F481C" w:rsidRDefault="006F481C" w:rsidP="006F481C">
      <w:pPr>
        <w:jc w:val="center"/>
      </w:pPr>
      <w:r>
        <w:rPr>
          <w:noProof/>
        </w:rPr>
        <w:drawing>
          <wp:inline distT="0" distB="0" distL="0" distR="0" wp14:anchorId="37AEB82B" wp14:editId="69915054">
            <wp:extent cx="4517571" cy="3572515"/>
            <wp:effectExtent l="0" t="0" r="0" b="8890"/>
            <wp:docPr id="2105821085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21085" name="Imagem 1" descr="Gráfico, Histogram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7402" cy="358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7B12" w14:textId="4600B3DB" w:rsidR="006F481C" w:rsidRDefault="006F481C" w:rsidP="006F481C">
      <w:pPr>
        <w:pStyle w:val="Legenda"/>
        <w:jc w:val="center"/>
      </w:pPr>
      <w:r>
        <w:t xml:space="preserve">Figura  </w:t>
      </w:r>
      <w:r w:rsidR="001367B4">
        <w:t>20</w:t>
      </w:r>
      <w:r>
        <w:t xml:space="preserve">- </w:t>
      </w:r>
      <w:r w:rsidRPr="00734A82">
        <w:t xml:space="preserve">Simulação no processo físico com P=Q=1 e </w:t>
      </w:r>
      <w:r>
        <w:t>r</w:t>
      </w:r>
      <w:r w:rsidRPr="00734A82">
        <w:t>=0.</w:t>
      </w:r>
      <w:r>
        <w:t>3</w:t>
      </w:r>
    </w:p>
    <w:p w14:paraId="7D2353F3" w14:textId="689D4BD5" w:rsidR="006F481C" w:rsidRPr="006F481C" w:rsidRDefault="006F481C" w:rsidP="006F481C">
      <w:pPr>
        <w:jc w:val="center"/>
      </w:pPr>
      <w:r>
        <w:rPr>
          <w:noProof/>
        </w:rPr>
        <w:lastRenderedPageBreak/>
        <w:drawing>
          <wp:inline distT="0" distB="0" distL="0" distR="0" wp14:anchorId="75732209" wp14:editId="397011C0">
            <wp:extent cx="4517390" cy="3516594"/>
            <wp:effectExtent l="0" t="0" r="0" b="8255"/>
            <wp:docPr id="922138517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38517" name="Imagem 1" descr="Gráfico, Histogram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1977" cy="35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5510" w14:textId="4CB4231A" w:rsidR="006F481C" w:rsidRDefault="006F481C" w:rsidP="006F481C">
      <w:pPr>
        <w:pStyle w:val="Legenda"/>
        <w:jc w:val="center"/>
      </w:pPr>
      <w:r>
        <w:t xml:space="preserve">Figura  </w:t>
      </w:r>
      <w:r w:rsidR="001367B4">
        <w:t>21</w:t>
      </w:r>
      <w:r>
        <w:t xml:space="preserve">- </w:t>
      </w:r>
      <w:r w:rsidRPr="00734A82">
        <w:t xml:space="preserve">Simulação no processo físico com P=Q=1 e </w:t>
      </w:r>
      <w:r>
        <w:t>r</w:t>
      </w:r>
      <w:r w:rsidRPr="00734A82">
        <w:t>=0.</w:t>
      </w:r>
      <w:r>
        <w:t>4</w:t>
      </w:r>
    </w:p>
    <w:p w14:paraId="47B04735" w14:textId="2D81A857" w:rsidR="00B147BF" w:rsidRDefault="00B147BF" w:rsidP="00B147BF">
      <w:pPr>
        <w:ind w:firstLine="720"/>
      </w:pPr>
    </w:p>
    <w:p w14:paraId="69ED8513" w14:textId="5F109A4E" w:rsidR="00450BA1" w:rsidRPr="00616DD6" w:rsidRDefault="002D1938" w:rsidP="00616DD6">
      <w:pPr>
        <w:spacing w:line="360" w:lineRule="auto"/>
        <w:ind w:firstLine="360"/>
        <w:jc w:val="both"/>
        <w:rPr>
          <w:sz w:val="24"/>
          <w:szCs w:val="24"/>
        </w:rPr>
      </w:pPr>
      <w:r w:rsidRPr="00616DD6">
        <w:rPr>
          <w:sz w:val="24"/>
          <w:szCs w:val="24"/>
        </w:rPr>
        <w:t>Ao implementar</w:t>
      </w:r>
      <w:r w:rsidR="00D9732A">
        <w:rPr>
          <w:sz w:val="24"/>
          <w:szCs w:val="24"/>
        </w:rPr>
        <w:t>mos</w:t>
      </w:r>
      <w:r w:rsidRPr="00616DD6">
        <w:rPr>
          <w:sz w:val="24"/>
          <w:szCs w:val="24"/>
        </w:rPr>
        <w:t xml:space="preserve"> </w:t>
      </w:r>
      <w:r w:rsidR="00D9732A">
        <w:rPr>
          <w:sz w:val="24"/>
          <w:szCs w:val="24"/>
        </w:rPr>
        <w:t xml:space="preserve">a penalização ao sinal </w:t>
      </w:r>
      <w:r w:rsidR="00D9732A">
        <w:rPr>
          <w:i/>
          <w:iCs/>
          <w:sz w:val="24"/>
          <w:szCs w:val="24"/>
        </w:rPr>
        <w:t>u(k-1)</w:t>
      </w:r>
      <w:r w:rsidR="00D9732A">
        <w:rPr>
          <w:sz w:val="24"/>
          <w:szCs w:val="24"/>
        </w:rPr>
        <w:t xml:space="preserve">, ou seja, o polinómio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=r(1-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616DD6">
        <w:rPr>
          <w:sz w:val="24"/>
          <w:szCs w:val="24"/>
        </w:rPr>
        <w:t xml:space="preserve">, observamos </w:t>
      </w:r>
      <w:r w:rsidR="00F1409B">
        <w:rPr>
          <w:sz w:val="24"/>
          <w:szCs w:val="24"/>
        </w:rPr>
        <w:t xml:space="preserve">uma piora nas repostas respostas em anel fechado quando comparmos às respostas com o mesmo valor de </w:t>
      </w:r>
      <w:r w:rsidR="00F1409B">
        <w:rPr>
          <w:i/>
          <w:iCs/>
          <w:sz w:val="24"/>
          <w:szCs w:val="24"/>
        </w:rPr>
        <w:t>r</w:t>
      </w:r>
      <w:r w:rsidR="00F1409B">
        <w:rPr>
          <w:sz w:val="24"/>
          <w:szCs w:val="24"/>
        </w:rPr>
        <w:t xml:space="preserve"> utilizando o polinómio anterior</w:t>
      </w:r>
      <w:r w:rsidRPr="00616DD6">
        <w:rPr>
          <w:sz w:val="24"/>
          <w:szCs w:val="24"/>
        </w:rPr>
        <w:t>. Ao compararmos os resultados obtidos com r=0.2 com e sem</w:t>
      </w:r>
      <w:r w:rsidR="00F1409B">
        <w:rPr>
          <w:sz w:val="24"/>
          <w:szCs w:val="24"/>
        </w:rPr>
        <w:t xml:space="preserve"> a penalização</w:t>
      </w:r>
      <w:r w:rsidRPr="00616DD6">
        <w:rPr>
          <w:sz w:val="24"/>
          <w:szCs w:val="24"/>
        </w:rPr>
        <w:t xml:space="preserve"> </w:t>
      </w:r>
      <w:r w:rsidR="00F1409B">
        <w:rPr>
          <w:sz w:val="24"/>
          <w:szCs w:val="24"/>
        </w:rPr>
        <w:t>de u(k-1)</w:t>
      </w:r>
      <w:r w:rsidRPr="00616DD6">
        <w:rPr>
          <w:sz w:val="24"/>
          <w:szCs w:val="24"/>
        </w:rPr>
        <w:t xml:space="preserve">, notamos que com </w:t>
      </w:r>
      <w:r w:rsidR="00F1409B">
        <w:rPr>
          <w:sz w:val="24"/>
          <w:szCs w:val="24"/>
        </w:rPr>
        <w:t>a penalização</w:t>
      </w:r>
      <w:r w:rsidRPr="00616DD6">
        <w:rPr>
          <w:sz w:val="24"/>
          <w:szCs w:val="24"/>
        </w:rPr>
        <w:t xml:space="preserve"> há uma </w:t>
      </w:r>
      <w:r w:rsidR="00F1409B">
        <w:rPr>
          <w:sz w:val="24"/>
          <w:szCs w:val="24"/>
        </w:rPr>
        <w:t>suscetibilidade maior ao</w:t>
      </w:r>
      <w:r w:rsidRPr="00616DD6">
        <w:rPr>
          <w:sz w:val="24"/>
          <w:szCs w:val="24"/>
        </w:rPr>
        <w:t xml:space="preserve"> ruído, </w:t>
      </w:r>
      <w:r w:rsidR="00F1409B">
        <w:rPr>
          <w:sz w:val="24"/>
          <w:szCs w:val="24"/>
        </w:rPr>
        <w:t xml:space="preserve">embora tenhamos obtido um erro quadrático inferior. </w:t>
      </w:r>
      <w:r w:rsidRPr="00616DD6">
        <w:rPr>
          <w:sz w:val="24"/>
          <w:szCs w:val="24"/>
        </w:rPr>
        <w:t xml:space="preserve">Conforme aumentamos o valor de R, </w:t>
      </w:r>
      <w:r w:rsidR="00F1409B">
        <w:rPr>
          <w:sz w:val="24"/>
          <w:szCs w:val="24"/>
        </w:rPr>
        <w:t>a suscetibilidade a</w:t>
      </w:r>
      <w:r w:rsidRPr="00616DD6">
        <w:rPr>
          <w:sz w:val="24"/>
          <w:szCs w:val="24"/>
        </w:rPr>
        <w:t>o ruído diminui</w:t>
      </w:r>
      <w:r w:rsidR="00F1409B">
        <w:rPr>
          <w:sz w:val="24"/>
          <w:szCs w:val="24"/>
        </w:rPr>
        <w:t>u, assim como a soma do erro quadrático</w:t>
      </w:r>
      <w:r w:rsidRPr="00616DD6">
        <w:rPr>
          <w:sz w:val="24"/>
          <w:szCs w:val="24"/>
        </w:rPr>
        <w:t>. Concluímos, portanto, que</w:t>
      </w:r>
      <w:r w:rsidR="00F1409B">
        <w:rPr>
          <w:sz w:val="24"/>
          <w:szCs w:val="24"/>
        </w:rPr>
        <w:t xml:space="preserve"> entre os valores testados</w:t>
      </w:r>
      <w:r w:rsidRPr="00616DD6">
        <w:rPr>
          <w:sz w:val="24"/>
          <w:szCs w:val="24"/>
        </w:rPr>
        <w:t xml:space="preserve"> o valor de r=0.4 seria o mais adequado para o nosso sistema, considerando a relação entre ruído e proximidade ao sinal desejado.</w:t>
      </w:r>
    </w:p>
    <w:p w14:paraId="083851BB" w14:textId="77777777" w:rsidR="00450BA1" w:rsidRDefault="00450BA1">
      <w:r>
        <w:br w:type="page"/>
      </w:r>
    </w:p>
    <w:p w14:paraId="7EB6D494" w14:textId="1BD342C2" w:rsidR="00BD4B96" w:rsidRDefault="00450BA1" w:rsidP="00616DD6">
      <w:pPr>
        <w:pStyle w:val="Ttulo1"/>
        <w:numPr>
          <w:ilvl w:val="0"/>
          <w:numId w:val="1"/>
        </w:num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bookmarkStart w:id="42" w:name="_Toc162813111"/>
      <w:r w:rsidR="00853B76" w:rsidRPr="0037566B">
        <w:rPr>
          <w:sz w:val="40"/>
          <w:szCs w:val="40"/>
        </w:rPr>
        <w:t>Conclusão</w:t>
      </w:r>
      <w:bookmarkEnd w:id="42"/>
    </w:p>
    <w:p w14:paraId="1BC485FB" w14:textId="044258ED" w:rsidR="002D1938" w:rsidRPr="002D1938" w:rsidRDefault="002D1938" w:rsidP="00782748">
      <w:pPr>
        <w:spacing w:line="360" w:lineRule="auto"/>
        <w:ind w:firstLine="360"/>
        <w:jc w:val="both"/>
        <w:rPr>
          <w:sz w:val="24"/>
          <w:szCs w:val="24"/>
        </w:rPr>
      </w:pPr>
      <w:r w:rsidRPr="002D1938">
        <w:rPr>
          <w:sz w:val="24"/>
          <w:szCs w:val="24"/>
        </w:rPr>
        <w:t xml:space="preserve">Primeiramente, foi determinado um modelo ARX capaz de descrever, até certo ponto, o funcionamento do sistema. Em seguida, foi necessário definir uma função de custo para minimizar certas características do sistema. Com base no modelo e na função de custo estabelecidos, procedeu-se à determinação da ação de </w:t>
      </w:r>
      <w:r w:rsidR="00AD0639">
        <w:rPr>
          <w:sz w:val="24"/>
          <w:szCs w:val="24"/>
        </w:rPr>
        <w:t>controlo</w:t>
      </w:r>
      <w:r w:rsidRPr="002D1938">
        <w:rPr>
          <w:sz w:val="24"/>
          <w:szCs w:val="24"/>
        </w:rPr>
        <w:t xml:space="preserve"> necessária para atender aos critérios estabelecidos.</w:t>
      </w:r>
    </w:p>
    <w:p w14:paraId="72391D63" w14:textId="578CA4EA" w:rsidR="00713728" w:rsidRDefault="002D1938" w:rsidP="00616DD6">
      <w:pPr>
        <w:spacing w:line="360" w:lineRule="auto"/>
        <w:ind w:firstLine="360"/>
        <w:jc w:val="both"/>
      </w:pPr>
      <w:r w:rsidRPr="002D1938">
        <w:rPr>
          <w:sz w:val="24"/>
          <w:szCs w:val="24"/>
        </w:rPr>
        <w:t xml:space="preserve">Foram analisados os efeitos de vários controladores, variando o parâmetro de penalização da ação de </w:t>
      </w:r>
      <w:r w:rsidR="00AD0639">
        <w:rPr>
          <w:sz w:val="24"/>
          <w:szCs w:val="24"/>
        </w:rPr>
        <w:t>controlo</w:t>
      </w:r>
      <w:r w:rsidRPr="002D1938">
        <w:rPr>
          <w:sz w:val="24"/>
          <w:szCs w:val="24"/>
        </w:rPr>
        <w:t xml:space="preserve">. Isso permitiu observar um trade-off entre os diferentes controladores. Para fatores de penalização mais baixos, o sistema pode tornar-se menos restrito, com suas maiores limitações sendo as limitações físicas do próprio processo. Isso resulta em um tempo de resposta mais curto, mas também requer que o processo acompanhe as variações na ação de </w:t>
      </w:r>
      <w:r w:rsidR="00AD0639">
        <w:rPr>
          <w:sz w:val="24"/>
          <w:szCs w:val="24"/>
        </w:rPr>
        <w:t>controlo</w:t>
      </w:r>
      <w:r w:rsidRPr="002D1938">
        <w:rPr>
          <w:sz w:val="24"/>
          <w:szCs w:val="24"/>
        </w:rPr>
        <w:t>. Por outro lado, para fatores de penalização mais altos, a resposta do sistema é mais lenta, mas há um relaxamento das limitações do sistema.</w:t>
      </w:r>
    </w:p>
    <w:p w14:paraId="65AEBEC1" w14:textId="005A2BC2" w:rsidR="00782748" w:rsidRDefault="00782748">
      <w:r>
        <w:br w:type="page"/>
      </w:r>
    </w:p>
    <w:p w14:paraId="1E4D52AC" w14:textId="6597E17D" w:rsidR="00713728" w:rsidRDefault="00782748" w:rsidP="00782748">
      <w:pPr>
        <w:pStyle w:val="Ttulo1"/>
      </w:pPr>
      <w:bookmarkStart w:id="43" w:name="_Toc162813112"/>
      <w:r>
        <w:lastRenderedPageBreak/>
        <w:t>Anexos</w:t>
      </w:r>
      <w:bookmarkEnd w:id="43"/>
    </w:p>
    <w:p w14:paraId="6F9ED2A5" w14:textId="799F1DF3" w:rsidR="00782748" w:rsidRDefault="00782748" w:rsidP="00782748">
      <w:pPr>
        <w:pStyle w:val="Ttulo1"/>
        <w:numPr>
          <w:ilvl w:val="0"/>
          <w:numId w:val="7"/>
        </w:numPr>
        <w:rPr>
          <w:sz w:val="24"/>
          <w:szCs w:val="24"/>
        </w:rPr>
      </w:pPr>
      <w:bookmarkStart w:id="44" w:name="_Toc162813113"/>
      <w:r>
        <w:t xml:space="preserve">Função para determinar a acção de controlo </w:t>
      </w:r>
      <w:r>
        <w:rPr>
          <w:i/>
          <w:iCs/>
        </w:rPr>
        <w:t>u(k)</w:t>
      </w:r>
      <w:r>
        <w:t xml:space="preserve"> a aplicar ao sistema, com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=r</m:t>
        </m:r>
      </m:oMath>
      <w:bookmarkEnd w:id="44"/>
    </w:p>
    <w:p w14:paraId="08664CCB" w14:textId="77777777" w:rsidR="00782748" w:rsidRDefault="00782748" w:rsidP="00782748"/>
    <w:p w14:paraId="07A3541C" w14:textId="14EB1D5D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E00FF"/>
        </w:rPr>
        <w:t>function</w:t>
      </w:r>
      <w:r w:rsidRPr="00BE7A99">
        <w:rPr>
          <w:rFonts w:ascii="Courier New" w:hAnsi="Courier New" w:cs="Courier New"/>
          <w:color w:val="000000"/>
        </w:rPr>
        <w:t xml:space="preserve"> [u] = ctrlq(B,F,G,P,Q,R,yk,yk1,yd)</w:t>
      </w:r>
    </w:p>
    <w:p w14:paraId="1FDE67ED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00000"/>
        </w:rPr>
        <w:t xml:space="preserve">    COEF_u = conv(conv(P,B),F)+(R(1)/B(1))*R;</w:t>
      </w:r>
    </w:p>
    <w:p w14:paraId="3245B9F4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00000"/>
        </w:rPr>
        <w:t xml:space="preserve">    COEF_y = -conv(P,G);</w:t>
      </w:r>
    </w:p>
    <w:p w14:paraId="37FB8ABA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00000"/>
        </w:rPr>
        <w:t xml:space="preserve">    COEF_yd = Q;</w:t>
      </w:r>
    </w:p>
    <w:p w14:paraId="4805C72E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00000"/>
        </w:rPr>
        <w:t xml:space="preserve">    </w:t>
      </w:r>
    </w:p>
    <w:p w14:paraId="20B6FFBD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00000"/>
        </w:rPr>
        <w:t xml:space="preserve">    atrasos_y = length(COEF_y);</w:t>
      </w:r>
    </w:p>
    <w:p w14:paraId="277DA8D7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00000"/>
        </w:rPr>
        <w:t xml:space="preserve">    u = (COEF_y(1:atrasos_y)*[yk; yk1] + COEF_yd*yd)/ COEF_u(1);</w:t>
      </w:r>
    </w:p>
    <w:p w14:paraId="1AC2F5E8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E00FF"/>
        </w:rPr>
        <w:t>end</w:t>
      </w:r>
    </w:p>
    <w:p w14:paraId="6BBC59A5" w14:textId="5325CB97" w:rsidR="00BE7A99" w:rsidRDefault="00BE7A99">
      <w:r>
        <w:br w:type="page"/>
      </w:r>
    </w:p>
    <w:p w14:paraId="6C003ABE" w14:textId="586018AA" w:rsidR="00BE7A99" w:rsidRDefault="00BE7A99" w:rsidP="00BE7A99">
      <w:pPr>
        <w:pStyle w:val="Ttulo1"/>
        <w:numPr>
          <w:ilvl w:val="0"/>
          <w:numId w:val="7"/>
        </w:numPr>
        <w:rPr>
          <w:sz w:val="24"/>
          <w:szCs w:val="24"/>
        </w:rPr>
      </w:pPr>
      <w:bookmarkStart w:id="45" w:name="_Toc162813114"/>
      <w:r>
        <w:lastRenderedPageBreak/>
        <w:t xml:space="preserve">Função para determinar a acção de controlo </w:t>
      </w:r>
      <w:r>
        <w:rPr>
          <w:i/>
          <w:iCs/>
        </w:rPr>
        <w:t>u(k)</w:t>
      </w:r>
      <w:r>
        <w:t xml:space="preserve"> a aplicar ao sistema, com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=r(1-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bookmarkEnd w:id="45"/>
    </w:p>
    <w:p w14:paraId="299DDB99" w14:textId="77777777" w:rsidR="00BE7A99" w:rsidRDefault="00BE7A99" w:rsidP="00BE7A99"/>
    <w:p w14:paraId="7853A1A8" w14:textId="0C42AD8B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E00FF"/>
        </w:rPr>
        <w:t>function</w:t>
      </w:r>
      <w:r w:rsidRPr="00BE7A99">
        <w:rPr>
          <w:rFonts w:ascii="Courier New" w:hAnsi="Courier New" w:cs="Courier New"/>
          <w:color w:val="000000"/>
        </w:rPr>
        <w:t xml:space="preserve"> [u] = ctrlqII(B,F,G,P,Q,R,yk,yk1,yd,uk1)</w:t>
      </w:r>
    </w:p>
    <w:p w14:paraId="3B6D9B19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00000"/>
        </w:rPr>
        <w:t xml:space="preserve">    COEF_u = conv(conv(P,B),F)+(R(1)/B(1))*R;</w:t>
      </w:r>
    </w:p>
    <w:p w14:paraId="76E3EBAA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00000"/>
        </w:rPr>
        <w:t xml:space="preserve">    COEF_y = -conv(P,G);</w:t>
      </w:r>
    </w:p>
    <w:p w14:paraId="20D4D3F1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00000"/>
        </w:rPr>
        <w:t xml:space="preserve">    COEF_yd = Q;</w:t>
      </w:r>
    </w:p>
    <w:p w14:paraId="1FD38FB5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00000"/>
        </w:rPr>
        <w:t xml:space="preserve">    </w:t>
      </w:r>
    </w:p>
    <w:p w14:paraId="123CCD5A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00000"/>
        </w:rPr>
        <w:t xml:space="preserve">    atrasos_y = length(COEF_y);</w:t>
      </w:r>
    </w:p>
    <w:p w14:paraId="419EAAD2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00000"/>
        </w:rPr>
        <w:t xml:space="preserve">    u = (COEF_y(1:atrasos_y)*[yk; yk1] + COEF_yd*yd - COEF_u(2)*uk1)/ COEF_u(1);</w:t>
      </w:r>
    </w:p>
    <w:p w14:paraId="7F0C0BCF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7A99">
        <w:rPr>
          <w:rFonts w:ascii="Courier New" w:hAnsi="Courier New" w:cs="Courier New"/>
          <w:color w:val="0E00FF"/>
        </w:rPr>
        <w:t>end</w:t>
      </w:r>
    </w:p>
    <w:p w14:paraId="63857C0F" w14:textId="75086E9B" w:rsidR="00BE7A99" w:rsidRDefault="00BE7A99">
      <w:r>
        <w:br w:type="page"/>
      </w:r>
    </w:p>
    <w:p w14:paraId="5F882A97" w14:textId="567C749A" w:rsidR="00BE7A99" w:rsidRDefault="00BE7A99" w:rsidP="00BE7A99">
      <w:pPr>
        <w:pStyle w:val="Ttulo1"/>
        <w:numPr>
          <w:ilvl w:val="0"/>
          <w:numId w:val="7"/>
        </w:numPr>
      </w:pPr>
      <w:bookmarkStart w:id="46" w:name="_Toc162813115"/>
      <w:r>
        <w:lastRenderedPageBreak/>
        <w:t>Código utilizado para simular o controlador óptimo polinomial em um modelo ARX</w:t>
      </w:r>
      <w:bookmarkEnd w:id="46"/>
    </w:p>
    <w:p w14:paraId="7AA5D3BF" w14:textId="77777777" w:rsidR="00BE7A99" w:rsidRDefault="00BE7A99" w:rsidP="00BE7A99"/>
    <w:p w14:paraId="57D45222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28009"/>
          <w:sz w:val="20"/>
          <w:szCs w:val="20"/>
        </w:rPr>
        <w:t>%%% Simula um modelo</w:t>
      </w:r>
    </w:p>
    <w:p w14:paraId="075FCA5B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BE7A99">
        <w:rPr>
          <w:rFonts w:ascii="Courier New" w:hAnsi="Courier New" w:cs="Courier New"/>
          <w:color w:val="AA04F9"/>
          <w:sz w:val="20"/>
          <w:szCs w:val="20"/>
        </w:rPr>
        <w:t>all</w:t>
      </w:r>
      <w:r w:rsidRPr="00BE7A99">
        <w:rPr>
          <w:rFonts w:ascii="Courier New" w:hAnsi="Courier New" w:cs="Courier New"/>
          <w:color w:val="000000"/>
          <w:sz w:val="20"/>
          <w:szCs w:val="20"/>
        </w:rPr>
        <w:t>, clc,</w:t>
      </w:r>
    </w:p>
    <w:p w14:paraId="00E2BD09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load(</w:t>
      </w:r>
      <w:r w:rsidRPr="00BE7A99">
        <w:rPr>
          <w:rFonts w:ascii="Courier New" w:hAnsi="Courier New" w:cs="Courier New"/>
          <w:color w:val="AA04F9"/>
          <w:sz w:val="20"/>
          <w:szCs w:val="20"/>
        </w:rPr>
        <w:t>'arx211.mat'</w:t>
      </w:r>
      <w:r w:rsidRPr="00BE7A9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7AA9AF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CC66E2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N = 150;</w:t>
      </w:r>
    </w:p>
    <w:p w14:paraId="4593B5F2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Ref= [3.0*ones(1,N), 4.0*ones(1,N), 3.0*ones(1,N), 2.5*ones(1,N), 3.5*ones(1,N)]'; </w:t>
      </w:r>
      <w:r w:rsidRPr="00BE7A99">
        <w:rPr>
          <w:rFonts w:ascii="Courier New" w:hAnsi="Courier New" w:cs="Courier New"/>
          <w:color w:val="028009"/>
          <w:sz w:val="20"/>
          <w:szCs w:val="20"/>
        </w:rPr>
        <w:t>% Definir o sinal de referência</w:t>
      </w:r>
    </w:p>
    <w:p w14:paraId="4EB7CBD5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C139479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A = arx211.A;</w:t>
      </w:r>
    </w:p>
    <w:p w14:paraId="1633EDF4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B = arx211.B(2);</w:t>
      </w:r>
    </w:p>
    <w:p w14:paraId="613C7731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Ts = arx211.Ts;</w:t>
      </w:r>
    </w:p>
    <w:p w14:paraId="67B56C90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12C161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P = 1;</w:t>
      </w:r>
    </w:p>
    <w:p w14:paraId="089183C1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Q = 1;</w:t>
      </w:r>
    </w:p>
    <w:p w14:paraId="51782A9A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072539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[F, G] = deconv([1 0 0], A);</w:t>
      </w:r>
    </w:p>
    <w:p w14:paraId="4F2BB5ED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G = G(2:end);</w:t>
      </w:r>
    </w:p>
    <w:p w14:paraId="5AEF241B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4905F0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r = 0.3;</w:t>
      </w:r>
    </w:p>
    <w:p w14:paraId="437591C4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R = [r];</w:t>
      </w:r>
    </w:p>
    <w:p w14:paraId="1065F448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592D19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u = zeros(size(Ref));</w:t>
      </w:r>
    </w:p>
    <w:p w14:paraId="2223E1BD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y = zeros(size(Ref));</w:t>
      </w:r>
    </w:p>
    <w:p w14:paraId="5597D857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error = zeros(size(Ref));</w:t>
      </w:r>
    </w:p>
    <w:p w14:paraId="3D5362CA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yd = Ref;</w:t>
      </w:r>
    </w:p>
    <w:p w14:paraId="4301A969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CD0CAB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disp(</w:t>
      </w:r>
      <w:r w:rsidRPr="00BE7A99">
        <w:rPr>
          <w:rFonts w:ascii="Courier New" w:hAnsi="Courier New" w:cs="Courier New"/>
          <w:color w:val="AA04F9"/>
          <w:sz w:val="20"/>
          <w:szCs w:val="20"/>
        </w:rPr>
        <w:t>'A controlar'</w:t>
      </w:r>
      <w:r w:rsidRPr="00BE7A9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6BC8B3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E00FF"/>
          <w:sz w:val="20"/>
          <w:szCs w:val="20"/>
        </w:rPr>
        <w:t>for</w:t>
      </w: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k=3:1:size(Ref)-1</w:t>
      </w:r>
    </w:p>
    <w:p w14:paraId="1BFF46EF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B50F260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   u(k) = ctrlq(B,F,G,P,Q,R,y(k),y(k-1),yd(k));</w:t>
      </w:r>
    </w:p>
    <w:p w14:paraId="5B6F2584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FF0E39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7A99">
        <w:rPr>
          <w:rFonts w:ascii="Courier New" w:hAnsi="Courier New" w:cs="Courier New"/>
          <w:color w:val="0E00FF"/>
          <w:sz w:val="20"/>
          <w:szCs w:val="20"/>
        </w:rPr>
        <w:t>if</w:t>
      </w: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u(k) &gt; 5 </w:t>
      </w:r>
      <w:r w:rsidRPr="00BE7A99">
        <w:rPr>
          <w:rFonts w:ascii="Courier New" w:hAnsi="Courier New" w:cs="Courier New"/>
          <w:color w:val="028009"/>
          <w:sz w:val="20"/>
          <w:szCs w:val="20"/>
        </w:rPr>
        <w:t>% Saturação</w:t>
      </w:r>
    </w:p>
    <w:p w14:paraId="40D16F4F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       u(k) = 5;</w:t>
      </w:r>
    </w:p>
    <w:p w14:paraId="3DA7F1EE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7A99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u(k) &lt; 0</w:t>
      </w:r>
    </w:p>
    <w:p w14:paraId="6EF91532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       u(k) = 0;</w:t>
      </w:r>
    </w:p>
    <w:p w14:paraId="64AF01EB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7A9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8E97DCC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08BC464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   y(k+1) = G(1)*y(k) + G(2)*y(k-1) + B(1)*u(k);</w:t>
      </w:r>
    </w:p>
    <w:p w14:paraId="2CF9FC88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D59BCD5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   error(k) = y(k) - yd(k);</w:t>
      </w:r>
    </w:p>
    <w:p w14:paraId="46ADFF89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C31018A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F14CBA6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7BD561D6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subplot(2,1,1), plot(y(1:end)), hold </w:t>
      </w:r>
      <w:r w:rsidRPr="00BE7A99">
        <w:rPr>
          <w:rFonts w:ascii="Courier New" w:hAnsi="Courier New" w:cs="Courier New"/>
          <w:color w:val="AA04F9"/>
          <w:sz w:val="20"/>
          <w:szCs w:val="20"/>
        </w:rPr>
        <w:t>on</w:t>
      </w:r>
      <w:r w:rsidRPr="00BE7A99">
        <w:rPr>
          <w:rFonts w:ascii="Courier New" w:hAnsi="Courier New" w:cs="Courier New"/>
          <w:color w:val="000000"/>
          <w:sz w:val="20"/>
          <w:szCs w:val="20"/>
        </w:rPr>
        <w:t>, plot(Ref)</w:t>
      </w:r>
    </w:p>
    <w:p w14:paraId="44175A55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BE7A99">
        <w:rPr>
          <w:rFonts w:ascii="Courier New" w:hAnsi="Courier New" w:cs="Courier New"/>
          <w:color w:val="AA04F9"/>
          <w:sz w:val="20"/>
          <w:szCs w:val="20"/>
        </w:rPr>
        <w:t>'Resposta do sistema em anel fechado'</w:t>
      </w:r>
      <w:r w:rsidRPr="00BE7A9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F15801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BE7A99">
        <w:rPr>
          <w:rFonts w:ascii="Courier New" w:hAnsi="Courier New" w:cs="Courier New"/>
          <w:color w:val="AA04F9"/>
          <w:sz w:val="20"/>
          <w:szCs w:val="20"/>
        </w:rPr>
        <w:t>'Saida'</w:t>
      </w:r>
      <w:r w:rsidRPr="00BE7A99">
        <w:rPr>
          <w:rFonts w:ascii="Courier New" w:hAnsi="Courier New" w:cs="Courier New"/>
          <w:color w:val="000000"/>
          <w:sz w:val="20"/>
          <w:szCs w:val="20"/>
        </w:rPr>
        <w:t>), xlabel(</w:t>
      </w:r>
      <w:r w:rsidRPr="00BE7A99">
        <w:rPr>
          <w:rFonts w:ascii="Courier New" w:hAnsi="Courier New" w:cs="Courier New"/>
          <w:color w:val="AA04F9"/>
          <w:sz w:val="20"/>
          <w:szCs w:val="20"/>
        </w:rPr>
        <w:t>'Amostra'</w:t>
      </w:r>
      <w:r w:rsidRPr="00BE7A9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C9F223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subplot(2,1,2), plot(u(1:end))</w:t>
      </w:r>
    </w:p>
    <w:p w14:paraId="2D5ADF0A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BE7A99">
        <w:rPr>
          <w:rFonts w:ascii="Courier New" w:hAnsi="Courier New" w:cs="Courier New"/>
          <w:color w:val="AA04F9"/>
          <w:sz w:val="20"/>
          <w:szCs w:val="20"/>
        </w:rPr>
        <w:t>'Atuacao'</w:t>
      </w:r>
      <w:r w:rsidRPr="00BE7A9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2B5090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BE7A99">
        <w:rPr>
          <w:rFonts w:ascii="Courier New" w:hAnsi="Courier New" w:cs="Courier New"/>
          <w:color w:val="AA04F9"/>
          <w:sz w:val="20"/>
          <w:szCs w:val="20"/>
        </w:rPr>
        <w:t>'acao de controlo'</w:t>
      </w:r>
      <w:r w:rsidRPr="00BE7A99">
        <w:rPr>
          <w:rFonts w:ascii="Courier New" w:hAnsi="Courier New" w:cs="Courier New"/>
          <w:color w:val="000000"/>
          <w:sz w:val="20"/>
          <w:szCs w:val="20"/>
        </w:rPr>
        <w:t>), xlabel(</w:t>
      </w:r>
      <w:r w:rsidRPr="00BE7A99">
        <w:rPr>
          <w:rFonts w:ascii="Courier New" w:hAnsi="Courier New" w:cs="Courier New"/>
          <w:color w:val="AA04F9"/>
          <w:sz w:val="20"/>
          <w:szCs w:val="20"/>
        </w:rPr>
        <w:t>'Amostra'</w:t>
      </w:r>
      <w:r w:rsidRPr="00BE7A9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BE5432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B0B842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somaErroQuadratico = error'*error</w:t>
      </w:r>
    </w:p>
    <w:p w14:paraId="6899C1B9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mediaErroQuadratico = somaErroQuadratico / length(error)</w:t>
      </w:r>
    </w:p>
    <w:p w14:paraId="6DA9B8E3" w14:textId="77777777" w:rsidR="00BE7A99" w:rsidRPr="00BE7A99" w:rsidRDefault="00BE7A99" w:rsidP="00BE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A99">
        <w:rPr>
          <w:rFonts w:ascii="Courier New" w:hAnsi="Courier New" w:cs="Courier New"/>
          <w:color w:val="000000"/>
          <w:sz w:val="20"/>
          <w:szCs w:val="20"/>
        </w:rPr>
        <w:t>save(</w:t>
      </w:r>
      <w:r w:rsidRPr="00BE7A99">
        <w:rPr>
          <w:rFonts w:ascii="Courier New" w:hAnsi="Courier New" w:cs="Courier New"/>
          <w:color w:val="AA04F9"/>
          <w:sz w:val="20"/>
          <w:szCs w:val="20"/>
        </w:rPr>
        <w:t>'simulacao_0_3.mat'</w:t>
      </w:r>
      <w:r w:rsidRPr="00BE7A9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462711" w14:textId="6E8F5019" w:rsidR="00BE7A99" w:rsidRDefault="00BE7A99">
      <w:r>
        <w:br w:type="page"/>
      </w:r>
    </w:p>
    <w:p w14:paraId="0B00BDC1" w14:textId="699C1A14" w:rsidR="00BE7A99" w:rsidRDefault="00BE7A99" w:rsidP="00BE7A99">
      <w:pPr>
        <w:pStyle w:val="Ttulo1"/>
        <w:numPr>
          <w:ilvl w:val="0"/>
          <w:numId w:val="7"/>
        </w:numPr>
        <w:ind w:left="360"/>
      </w:pPr>
      <w:bookmarkStart w:id="47" w:name="_Toc162813116"/>
      <w:r>
        <w:lastRenderedPageBreak/>
        <w:t>Código utilizado para testar o controlador óptimo polinomial no sistema real</w:t>
      </w:r>
      <w:bookmarkEnd w:id="47"/>
    </w:p>
    <w:p w14:paraId="6073DB4C" w14:textId="77777777" w:rsidR="00BE7A99" w:rsidRDefault="00BE7A99" w:rsidP="00BE7A99"/>
    <w:p w14:paraId="2B7FBBB0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28009"/>
        </w:rPr>
        <w:t>%%% Teste no processo real</w:t>
      </w:r>
    </w:p>
    <w:p w14:paraId="5E50222E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clear </w:t>
      </w:r>
      <w:r w:rsidRPr="00D9732A">
        <w:rPr>
          <w:rFonts w:ascii="Courier New" w:hAnsi="Courier New" w:cs="Courier New"/>
          <w:color w:val="AA04F9"/>
        </w:rPr>
        <w:t>all</w:t>
      </w:r>
      <w:r w:rsidRPr="00D9732A">
        <w:rPr>
          <w:rFonts w:ascii="Courier New" w:hAnsi="Courier New" w:cs="Courier New"/>
          <w:color w:val="000000"/>
        </w:rPr>
        <w:t>, clc,</w:t>
      </w:r>
    </w:p>
    <w:p w14:paraId="433C3758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load(</w:t>
      </w:r>
      <w:r w:rsidRPr="00D9732A">
        <w:rPr>
          <w:rFonts w:ascii="Courier New" w:hAnsi="Courier New" w:cs="Courier New"/>
          <w:color w:val="AA04F9"/>
        </w:rPr>
        <w:t>'arx211.mat'</w:t>
      </w:r>
      <w:r w:rsidRPr="00D9732A">
        <w:rPr>
          <w:rFonts w:ascii="Courier New" w:hAnsi="Courier New" w:cs="Courier New"/>
          <w:color w:val="000000"/>
        </w:rPr>
        <w:t>)</w:t>
      </w:r>
    </w:p>
    <w:p w14:paraId="782415BD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</w:t>
      </w:r>
    </w:p>
    <w:p w14:paraId="1B62EDA5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N = 150;</w:t>
      </w:r>
    </w:p>
    <w:p w14:paraId="3D43A1B1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Ref= [3.0*ones(1,N), 4.0*ones(1,N), 3.0*ones(1,N), 2.5*ones(1,N), 3.5*ones(1,N)]'; </w:t>
      </w:r>
      <w:r w:rsidRPr="00D9732A">
        <w:rPr>
          <w:rFonts w:ascii="Courier New" w:hAnsi="Courier New" w:cs="Courier New"/>
          <w:color w:val="028009"/>
        </w:rPr>
        <w:t>% Definir o sinal de referência</w:t>
      </w:r>
    </w:p>
    <w:p w14:paraId="669ED977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28009"/>
        </w:rPr>
        <w:t xml:space="preserve"> </w:t>
      </w:r>
    </w:p>
    <w:p w14:paraId="7709A615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A = [1 -1.3694 0.4811];</w:t>
      </w:r>
    </w:p>
    <w:p w14:paraId="48357D7F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B = [0.1325];</w:t>
      </w:r>
    </w:p>
    <w:p w14:paraId="471C535E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Ts = 0.08;</w:t>
      </w:r>
    </w:p>
    <w:p w14:paraId="24B71C02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</w:t>
      </w:r>
    </w:p>
    <w:p w14:paraId="1FBA50EB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P = 1;</w:t>
      </w:r>
    </w:p>
    <w:p w14:paraId="49BF1931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Q = 1;</w:t>
      </w:r>
    </w:p>
    <w:p w14:paraId="43365421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</w:t>
      </w:r>
    </w:p>
    <w:p w14:paraId="16463BF9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[F, G] = deconv([1 0 0], A);</w:t>
      </w:r>
    </w:p>
    <w:p w14:paraId="1F778BF6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G = G(2:end);</w:t>
      </w:r>
    </w:p>
    <w:p w14:paraId="4841214D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</w:t>
      </w:r>
    </w:p>
    <w:p w14:paraId="05A76503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r = 0.01;</w:t>
      </w:r>
    </w:p>
    <w:p w14:paraId="01DAD5FF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R = [r];</w:t>
      </w:r>
    </w:p>
    <w:p w14:paraId="43504A10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</w:t>
      </w:r>
    </w:p>
    <w:p w14:paraId="7A362B04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u = zeros(size(Ref));</w:t>
      </w:r>
    </w:p>
    <w:p w14:paraId="0B1D3C2E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y = zeros(size(Ref));</w:t>
      </w:r>
    </w:p>
    <w:p w14:paraId="7B9A70C5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error = zeros(size(Ref));</w:t>
      </w:r>
    </w:p>
    <w:p w14:paraId="6EE54161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yd = Ref;</w:t>
      </w:r>
    </w:p>
    <w:p w14:paraId="6C0A2457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</w:t>
      </w:r>
    </w:p>
    <w:p w14:paraId="5C21126B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usbinit </w:t>
      </w:r>
      <w:r w:rsidRPr="00D9732A">
        <w:rPr>
          <w:rFonts w:ascii="Courier New" w:hAnsi="Courier New" w:cs="Courier New"/>
          <w:color w:val="028009"/>
        </w:rPr>
        <w:t>% Inicialização da placa de aquisição</w:t>
      </w:r>
    </w:p>
    <w:p w14:paraId="7BCC739A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28009"/>
        </w:rPr>
        <w:t xml:space="preserve"> </w:t>
      </w:r>
    </w:p>
    <w:p w14:paraId="6D7BC7E3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disp(</w:t>
      </w:r>
      <w:r w:rsidRPr="00D9732A">
        <w:rPr>
          <w:rFonts w:ascii="Courier New" w:hAnsi="Courier New" w:cs="Courier New"/>
          <w:color w:val="AA04F9"/>
        </w:rPr>
        <w:t>'A controlar'</w:t>
      </w:r>
      <w:r w:rsidRPr="00D9732A">
        <w:rPr>
          <w:rFonts w:ascii="Courier New" w:hAnsi="Courier New" w:cs="Courier New"/>
          <w:color w:val="000000"/>
        </w:rPr>
        <w:t>);</w:t>
      </w:r>
    </w:p>
    <w:p w14:paraId="40B053DD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E00FF"/>
        </w:rPr>
        <w:t>for</w:t>
      </w:r>
      <w:r w:rsidRPr="00D9732A">
        <w:rPr>
          <w:rFonts w:ascii="Courier New" w:hAnsi="Courier New" w:cs="Courier New"/>
          <w:color w:val="000000"/>
        </w:rPr>
        <w:t xml:space="preserve"> k=1:1:size(Ref)-1</w:t>
      </w:r>
    </w:p>
    <w:p w14:paraId="478E1DA0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y(k)= usbread(0);</w:t>
      </w:r>
    </w:p>
    <w:p w14:paraId="321362E2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tic </w:t>
      </w:r>
      <w:r w:rsidRPr="00D9732A">
        <w:rPr>
          <w:rFonts w:ascii="Courier New" w:hAnsi="Courier New" w:cs="Courier New"/>
          <w:color w:val="028009"/>
        </w:rPr>
        <w:t>% Inicia cronómetro</w:t>
      </w:r>
    </w:p>
    <w:p w14:paraId="2CC55730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</w:t>
      </w:r>
    </w:p>
    <w:p w14:paraId="29AE932C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</w:t>
      </w:r>
      <w:r w:rsidRPr="00D9732A">
        <w:rPr>
          <w:rFonts w:ascii="Courier New" w:hAnsi="Courier New" w:cs="Courier New"/>
          <w:color w:val="0E00FF"/>
        </w:rPr>
        <w:t>if</w:t>
      </w:r>
      <w:r w:rsidRPr="00D9732A">
        <w:rPr>
          <w:rFonts w:ascii="Courier New" w:hAnsi="Courier New" w:cs="Courier New"/>
          <w:color w:val="000000"/>
        </w:rPr>
        <w:t xml:space="preserve"> k &lt; 3</w:t>
      </w:r>
    </w:p>
    <w:p w14:paraId="2950C472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    u(k) = yd(k);</w:t>
      </w:r>
    </w:p>
    <w:p w14:paraId="1A8D0B81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</w:t>
      </w:r>
      <w:r w:rsidRPr="00D9732A">
        <w:rPr>
          <w:rFonts w:ascii="Courier New" w:hAnsi="Courier New" w:cs="Courier New"/>
          <w:color w:val="0E00FF"/>
        </w:rPr>
        <w:t>else</w:t>
      </w:r>
    </w:p>
    <w:p w14:paraId="2FFF0F48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    u(k) = ctrlq(B,F,G,P,Q,R,y(k),y(k-1),yd(k));</w:t>
      </w:r>
    </w:p>
    <w:p w14:paraId="66FA1891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</w:t>
      </w:r>
      <w:r w:rsidRPr="00D9732A">
        <w:rPr>
          <w:rFonts w:ascii="Courier New" w:hAnsi="Courier New" w:cs="Courier New"/>
          <w:color w:val="0E00FF"/>
        </w:rPr>
        <w:t>end</w:t>
      </w:r>
    </w:p>
    <w:p w14:paraId="238D6398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</w:t>
      </w:r>
    </w:p>
    <w:p w14:paraId="02328DCC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</w:t>
      </w:r>
      <w:r w:rsidRPr="00D9732A">
        <w:rPr>
          <w:rFonts w:ascii="Courier New" w:hAnsi="Courier New" w:cs="Courier New"/>
          <w:color w:val="0E00FF"/>
        </w:rPr>
        <w:t>if</w:t>
      </w:r>
      <w:r w:rsidRPr="00D9732A">
        <w:rPr>
          <w:rFonts w:ascii="Courier New" w:hAnsi="Courier New" w:cs="Courier New"/>
          <w:color w:val="000000"/>
        </w:rPr>
        <w:t xml:space="preserve"> u(k) &gt; 5 </w:t>
      </w:r>
      <w:r w:rsidRPr="00D9732A">
        <w:rPr>
          <w:rFonts w:ascii="Courier New" w:hAnsi="Courier New" w:cs="Courier New"/>
          <w:color w:val="028009"/>
        </w:rPr>
        <w:t>% Saturação</w:t>
      </w:r>
    </w:p>
    <w:p w14:paraId="68767AD6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    u(k) = 5;</w:t>
      </w:r>
    </w:p>
    <w:p w14:paraId="245358A2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</w:t>
      </w:r>
      <w:r w:rsidRPr="00D9732A">
        <w:rPr>
          <w:rFonts w:ascii="Courier New" w:hAnsi="Courier New" w:cs="Courier New"/>
          <w:color w:val="0E00FF"/>
        </w:rPr>
        <w:t>elseif</w:t>
      </w:r>
      <w:r w:rsidRPr="00D9732A">
        <w:rPr>
          <w:rFonts w:ascii="Courier New" w:hAnsi="Courier New" w:cs="Courier New"/>
          <w:color w:val="000000"/>
        </w:rPr>
        <w:t xml:space="preserve"> u(k) &lt; 0</w:t>
      </w:r>
    </w:p>
    <w:p w14:paraId="2C7C171E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    u(k) = 0;</w:t>
      </w:r>
    </w:p>
    <w:p w14:paraId="2F8FB2B1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</w:t>
      </w:r>
      <w:r w:rsidRPr="00D9732A">
        <w:rPr>
          <w:rFonts w:ascii="Courier New" w:hAnsi="Courier New" w:cs="Courier New"/>
          <w:color w:val="0E00FF"/>
        </w:rPr>
        <w:t>end</w:t>
      </w:r>
    </w:p>
    <w:p w14:paraId="36C6ED25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</w:t>
      </w:r>
    </w:p>
    <w:p w14:paraId="08846ACE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usbwrite(u(k),0); </w:t>
      </w:r>
      <w:r w:rsidRPr="00D9732A">
        <w:rPr>
          <w:rFonts w:ascii="Courier New" w:hAnsi="Courier New" w:cs="Courier New"/>
          <w:color w:val="028009"/>
        </w:rPr>
        <w:t>% Actua sobre o processo</w:t>
      </w:r>
    </w:p>
    <w:p w14:paraId="5B020374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Dt = toc; </w:t>
      </w:r>
      <w:r w:rsidRPr="00D9732A">
        <w:rPr>
          <w:rFonts w:ascii="Courier New" w:hAnsi="Courier New" w:cs="Courier New"/>
          <w:color w:val="028009"/>
        </w:rPr>
        <w:t>% Stop cronómetro</w:t>
      </w:r>
    </w:p>
    <w:p w14:paraId="774B4FD4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pause(Ts-Dt) </w:t>
      </w:r>
      <w:r w:rsidRPr="00D9732A">
        <w:rPr>
          <w:rFonts w:ascii="Courier New" w:hAnsi="Courier New" w:cs="Courier New"/>
          <w:color w:val="028009"/>
        </w:rPr>
        <w:t xml:space="preserve">% Temporização    </w:t>
      </w:r>
    </w:p>
    <w:p w14:paraId="1F427E4A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</w:t>
      </w:r>
    </w:p>
    <w:p w14:paraId="54F3A38A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   error(k) = y(k) - yd(k);</w:t>
      </w:r>
    </w:p>
    <w:p w14:paraId="21D5C9FD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E00FF"/>
        </w:rPr>
        <w:t>end</w:t>
      </w:r>
    </w:p>
    <w:p w14:paraId="21B2B51F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lastRenderedPageBreak/>
        <w:t>usbwrite(0,0)</w:t>
      </w:r>
    </w:p>
    <w:p w14:paraId="5FDB214E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</w:t>
      </w:r>
    </w:p>
    <w:p w14:paraId="74998C44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subplot(2,1,1), plot(y(1:end)), hold </w:t>
      </w:r>
      <w:r w:rsidRPr="00D9732A">
        <w:rPr>
          <w:rFonts w:ascii="Courier New" w:hAnsi="Courier New" w:cs="Courier New"/>
          <w:color w:val="AA04F9"/>
        </w:rPr>
        <w:t>on</w:t>
      </w:r>
      <w:r w:rsidRPr="00D9732A">
        <w:rPr>
          <w:rFonts w:ascii="Courier New" w:hAnsi="Courier New" w:cs="Courier New"/>
          <w:color w:val="000000"/>
        </w:rPr>
        <w:t>, plot(Ref)</w:t>
      </w:r>
    </w:p>
    <w:p w14:paraId="41A7123A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title(</w:t>
      </w:r>
      <w:r w:rsidRPr="00D9732A">
        <w:rPr>
          <w:rFonts w:ascii="Courier New" w:hAnsi="Courier New" w:cs="Courier New"/>
          <w:color w:val="AA04F9"/>
        </w:rPr>
        <w:t>'Resposta do sistema em anel fechado'</w:t>
      </w:r>
      <w:r w:rsidRPr="00D9732A">
        <w:rPr>
          <w:rFonts w:ascii="Courier New" w:hAnsi="Courier New" w:cs="Courier New"/>
          <w:color w:val="000000"/>
        </w:rPr>
        <w:t>)</w:t>
      </w:r>
    </w:p>
    <w:p w14:paraId="417308EC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ylabel(</w:t>
      </w:r>
      <w:r w:rsidRPr="00D9732A">
        <w:rPr>
          <w:rFonts w:ascii="Courier New" w:hAnsi="Courier New" w:cs="Courier New"/>
          <w:color w:val="AA04F9"/>
        </w:rPr>
        <w:t>'Saida'</w:t>
      </w:r>
      <w:r w:rsidRPr="00D9732A">
        <w:rPr>
          <w:rFonts w:ascii="Courier New" w:hAnsi="Courier New" w:cs="Courier New"/>
          <w:color w:val="000000"/>
        </w:rPr>
        <w:t>), xlabel(</w:t>
      </w:r>
      <w:r w:rsidRPr="00D9732A">
        <w:rPr>
          <w:rFonts w:ascii="Courier New" w:hAnsi="Courier New" w:cs="Courier New"/>
          <w:color w:val="AA04F9"/>
        </w:rPr>
        <w:t>'Amostra'</w:t>
      </w:r>
      <w:r w:rsidRPr="00D9732A">
        <w:rPr>
          <w:rFonts w:ascii="Courier New" w:hAnsi="Courier New" w:cs="Courier New"/>
          <w:color w:val="000000"/>
        </w:rPr>
        <w:t>)</w:t>
      </w:r>
    </w:p>
    <w:p w14:paraId="752A1501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subplot(2,1,2), plot(u(1:end))</w:t>
      </w:r>
    </w:p>
    <w:p w14:paraId="6A74CE4F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title(</w:t>
      </w:r>
      <w:r w:rsidRPr="00D9732A">
        <w:rPr>
          <w:rFonts w:ascii="Courier New" w:hAnsi="Courier New" w:cs="Courier New"/>
          <w:color w:val="AA04F9"/>
        </w:rPr>
        <w:t>'Atuacao'</w:t>
      </w:r>
      <w:r w:rsidRPr="00D9732A">
        <w:rPr>
          <w:rFonts w:ascii="Courier New" w:hAnsi="Courier New" w:cs="Courier New"/>
          <w:color w:val="000000"/>
        </w:rPr>
        <w:t>)</w:t>
      </w:r>
    </w:p>
    <w:p w14:paraId="1E1B8BC9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ylabel(</w:t>
      </w:r>
      <w:r w:rsidRPr="00D9732A">
        <w:rPr>
          <w:rFonts w:ascii="Courier New" w:hAnsi="Courier New" w:cs="Courier New"/>
          <w:color w:val="AA04F9"/>
        </w:rPr>
        <w:t>'acao de controlo'</w:t>
      </w:r>
      <w:r w:rsidRPr="00D9732A">
        <w:rPr>
          <w:rFonts w:ascii="Courier New" w:hAnsi="Courier New" w:cs="Courier New"/>
          <w:color w:val="000000"/>
        </w:rPr>
        <w:t>), xlabel(</w:t>
      </w:r>
      <w:r w:rsidRPr="00D9732A">
        <w:rPr>
          <w:rFonts w:ascii="Courier New" w:hAnsi="Courier New" w:cs="Courier New"/>
          <w:color w:val="AA04F9"/>
        </w:rPr>
        <w:t>'Amostra'</w:t>
      </w:r>
      <w:r w:rsidRPr="00D9732A">
        <w:rPr>
          <w:rFonts w:ascii="Courier New" w:hAnsi="Courier New" w:cs="Courier New"/>
          <w:color w:val="000000"/>
        </w:rPr>
        <w:t>)</w:t>
      </w:r>
    </w:p>
    <w:p w14:paraId="21CE64C1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 xml:space="preserve"> </w:t>
      </w:r>
    </w:p>
    <w:p w14:paraId="05FC0593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somaErroQuadratico = error'*error;</w:t>
      </w:r>
    </w:p>
    <w:p w14:paraId="306E9A7E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mediaErroQuadratico = somaErroQuadratico / length(error);</w:t>
      </w:r>
    </w:p>
    <w:p w14:paraId="1E298F32" w14:textId="77777777" w:rsidR="00D9732A" w:rsidRPr="00D9732A" w:rsidRDefault="00D9732A" w:rsidP="00D97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9732A">
        <w:rPr>
          <w:rFonts w:ascii="Courier New" w:hAnsi="Courier New" w:cs="Courier New"/>
          <w:color w:val="000000"/>
        </w:rPr>
        <w:t>save(</w:t>
      </w:r>
      <w:r w:rsidRPr="00D9732A">
        <w:rPr>
          <w:rFonts w:ascii="Courier New" w:hAnsi="Courier New" w:cs="Courier New"/>
          <w:color w:val="AA04F9"/>
        </w:rPr>
        <w:t>'Dados_Processo.mat'</w:t>
      </w:r>
      <w:r w:rsidRPr="00D9732A">
        <w:rPr>
          <w:rFonts w:ascii="Courier New" w:hAnsi="Courier New" w:cs="Courier New"/>
          <w:color w:val="000000"/>
        </w:rPr>
        <w:t>)</w:t>
      </w:r>
    </w:p>
    <w:p w14:paraId="397FB153" w14:textId="1DFB7064" w:rsidR="00F87108" w:rsidRDefault="00F87108">
      <w:r>
        <w:br w:type="page"/>
      </w:r>
    </w:p>
    <w:p w14:paraId="52137A54" w14:textId="73DD3D4A" w:rsidR="00BE7A99" w:rsidRDefault="00F87108" w:rsidP="00F87108">
      <w:pPr>
        <w:pStyle w:val="Ttulo1"/>
        <w:numPr>
          <w:ilvl w:val="0"/>
          <w:numId w:val="7"/>
        </w:numPr>
        <w:jc w:val="both"/>
      </w:pPr>
      <w:bookmarkStart w:id="48" w:name="_Toc162813117"/>
      <w:r>
        <w:lastRenderedPageBreak/>
        <w:t>Código utilizado para testar o controlador óptimo polinomial no sistema real</w:t>
      </w:r>
      <w:r>
        <w:t xml:space="preserve"> com penalização de </w:t>
      </w:r>
      <w:r>
        <w:rPr>
          <w:i/>
          <w:iCs/>
        </w:rPr>
        <w:t>u(k-1)</w:t>
      </w:r>
      <w:bookmarkEnd w:id="48"/>
    </w:p>
    <w:p w14:paraId="608097F3" w14:textId="77777777" w:rsidR="00F87108" w:rsidRDefault="00F87108" w:rsidP="00F87108"/>
    <w:p w14:paraId="54C3AEAD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28009"/>
        </w:rPr>
        <w:t>%%% Teste no processo real</w:t>
      </w:r>
    </w:p>
    <w:p w14:paraId="7210F604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clear </w:t>
      </w:r>
      <w:r w:rsidRPr="00F87108">
        <w:rPr>
          <w:rFonts w:ascii="Courier New" w:hAnsi="Courier New" w:cs="Courier New"/>
          <w:color w:val="AA04F9"/>
        </w:rPr>
        <w:t>all</w:t>
      </w:r>
      <w:r w:rsidRPr="00F87108">
        <w:rPr>
          <w:rFonts w:ascii="Courier New" w:hAnsi="Courier New" w:cs="Courier New"/>
          <w:color w:val="000000"/>
        </w:rPr>
        <w:t>, clc,</w:t>
      </w:r>
    </w:p>
    <w:p w14:paraId="0FBAE91F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</w:t>
      </w:r>
    </w:p>
    <w:p w14:paraId="108E12DF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N = 150;</w:t>
      </w:r>
    </w:p>
    <w:p w14:paraId="3576A8DD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Ref= [3.0*ones(1,N), 4.0*ones(1,N), 3.0*ones(1,N), 2.5*ones(1,N), 3.5*ones(1,N)]'; </w:t>
      </w:r>
      <w:r w:rsidRPr="00F87108">
        <w:rPr>
          <w:rFonts w:ascii="Courier New" w:hAnsi="Courier New" w:cs="Courier New"/>
          <w:color w:val="028009"/>
        </w:rPr>
        <w:t>% Definir o sinal de referência</w:t>
      </w:r>
    </w:p>
    <w:p w14:paraId="2438F470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28009"/>
        </w:rPr>
        <w:t xml:space="preserve"> </w:t>
      </w:r>
    </w:p>
    <w:p w14:paraId="38063179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A = [1 -1.3694 0.4811];</w:t>
      </w:r>
    </w:p>
    <w:p w14:paraId="60A4BF0E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B = [0.1325];</w:t>
      </w:r>
    </w:p>
    <w:p w14:paraId="2B425C98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Ts = 0.08;</w:t>
      </w:r>
    </w:p>
    <w:p w14:paraId="2BE70B43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</w:t>
      </w:r>
    </w:p>
    <w:p w14:paraId="59A7CD39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P = 1;</w:t>
      </w:r>
    </w:p>
    <w:p w14:paraId="1578F347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Q = 1;</w:t>
      </w:r>
    </w:p>
    <w:p w14:paraId="5C19B006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</w:t>
      </w:r>
    </w:p>
    <w:p w14:paraId="6082D016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[F, G] = deconv([1 0 0], A);</w:t>
      </w:r>
    </w:p>
    <w:p w14:paraId="1575CA24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G = G(2:end);</w:t>
      </w:r>
    </w:p>
    <w:p w14:paraId="62D87B00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</w:t>
      </w:r>
    </w:p>
    <w:p w14:paraId="25F3AA7C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r = 0.4;</w:t>
      </w:r>
    </w:p>
    <w:p w14:paraId="0FE017B7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R = [r -r];</w:t>
      </w:r>
    </w:p>
    <w:p w14:paraId="22FA7198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</w:t>
      </w:r>
    </w:p>
    <w:p w14:paraId="7CE48AD7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u = zeros(size(Ref));</w:t>
      </w:r>
    </w:p>
    <w:p w14:paraId="66AF43E7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y = zeros(size(Ref));</w:t>
      </w:r>
    </w:p>
    <w:p w14:paraId="6CCCE109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error = zeros(size(Ref));</w:t>
      </w:r>
    </w:p>
    <w:p w14:paraId="0AE21A99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yd = Ref;</w:t>
      </w:r>
    </w:p>
    <w:p w14:paraId="1F230AAB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</w:t>
      </w:r>
    </w:p>
    <w:p w14:paraId="1E5D069C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usbinit </w:t>
      </w:r>
      <w:r w:rsidRPr="00F87108">
        <w:rPr>
          <w:rFonts w:ascii="Courier New" w:hAnsi="Courier New" w:cs="Courier New"/>
          <w:color w:val="028009"/>
        </w:rPr>
        <w:t>% Inicialização da placa de aquisição</w:t>
      </w:r>
    </w:p>
    <w:p w14:paraId="71D342E5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28009"/>
        </w:rPr>
        <w:t xml:space="preserve"> </w:t>
      </w:r>
    </w:p>
    <w:p w14:paraId="50BA3C2F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disp(</w:t>
      </w:r>
      <w:r w:rsidRPr="00F87108">
        <w:rPr>
          <w:rFonts w:ascii="Courier New" w:hAnsi="Courier New" w:cs="Courier New"/>
          <w:color w:val="AA04F9"/>
        </w:rPr>
        <w:t>'A controlar'</w:t>
      </w:r>
      <w:r w:rsidRPr="00F87108">
        <w:rPr>
          <w:rFonts w:ascii="Courier New" w:hAnsi="Courier New" w:cs="Courier New"/>
          <w:color w:val="000000"/>
        </w:rPr>
        <w:t>);</w:t>
      </w:r>
    </w:p>
    <w:p w14:paraId="13A3AD9F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E00FF"/>
        </w:rPr>
        <w:t>for</w:t>
      </w:r>
      <w:r w:rsidRPr="00F87108">
        <w:rPr>
          <w:rFonts w:ascii="Courier New" w:hAnsi="Courier New" w:cs="Courier New"/>
          <w:color w:val="000000"/>
        </w:rPr>
        <w:t xml:space="preserve"> k=1:1:size(Ref)-1</w:t>
      </w:r>
    </w:p>
    <w:p w14:paraId="09485860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y(k)= usbread(0);</w:t>
      </w:r>
    </w:p>
    <w:p w14:paraId="37730369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tic </w:t>
      </w:r>
      <w:r w:rsidRPr="00F87108">
        <w:rPr>
          <w:rFonts w:ascii="Courier New" w:hAnsi="Courier New" w:cs="Courier New"/>
          <w:color w:val="028009"/>
        </w:rPr>
        <w:t>% Inicia cronómetro</w:t>
      </w:r>
    </w:p>
    <w:p w14:paraId="5256B73F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</w:t>
      </w:r>
    </w:p>
    <w:p w14:paraId="63C0DF80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</w:t>
      </w:r>
      <w:r w:rsidRPr="00F87108">
        <w:rPr>
          <w:rFonts w:ascii="Courier New" w:hAnsi="Courier New" w:cs="Courier New"/>
          <w:color w:val="0E00FF"/>
        </w:rPr>
        <w:t>if</w:t>
      </w:r>
      <w:r w:rsidRPr="00F87108">
        <w:rPr>
          <w:rFonts w:ascii="Courier New" w:hAnsi="Courier New" w:cs="Courier New"/>
          <w:color w:val="000000"/>
        </w:rPr>
        <w:t xml:space="preserve"> k &lt; 3</w:t>
      </w:r>
    </w:p>
    <w:p w14:paraId="794B15C0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    u(k) = yd(k);</w:t>
      </w:r>
    </w:p>
    <w:p w14:paraId="508E684D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</w:t>
      </w:r>
      <w:r w:rsidRPr="00F87108">
        <w:rPr>
          <w:rFonts w:ascii="Courier New" w:hAnsi="Courier New" w:cs="Courier New"/>
          <w:color w:val="0E00FF"/>
        </w:rPr>
        <w:t>else</w:t>
      </w:r>
    </w:p>
    <w:p w14:paraId="02442E10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    u(k) = ctrlqII(B,F,G,P,Q,R,y(k),y(k-1),yd(k),u(k-1));</w:t>
      </w:r>
    </w:p>
    <w:p w14:paraId="0CA7D85C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</w:t>
      </w:r>
      <w:r w:rsidRPr="00F87108">
        <w:rPr>
          <w:rFonts w:ascii="Courier New" w:hAnsi="Courier New" w:cs="Courier New"/>
          <w:color w:val="0E00FF"/>
        </w:rPr>
        <w:t>end</w:t>
      </w:r>
    </w:p>
    <w:p w14:paraId="1E23EBE9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</w:t>
      </w:r>
    </w:p>
    <w:p w14:paraId="631E13BD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</w:t>
      </w:r>
      <w:r w:rsidRPr="00F87108">
        <w:rPr>
          <w:rFonts w:ascii="Courier New" w:hAnsi="Courier New" w:cs="Courier New"/>
          <w:color w:val="0E00FF"/>
        </w:rPr>
        <w:t>if</w:t>
      </w:r>
      <w:r w:rsidRPr="00F87108">
        <w:rPr>
          <w:rFonts w:ascii="Courier New" w:hAnsi="Courier New" w:cs="Courier New"/>
          <w:color w:val="000000"/>
        </w:rPr>
        <w:t xml:space="preserve"> u(k) &gt; 5 </w:t>
      </w:r>
      <w:r w:rsidRPr="00F87108">
        <w:rPr>
          <w:rFonts w:ascii="Courier New" w:hAnsi="Courier New" w:cs="Courier New"/>
          <w:color w:val="028009"/>
        </w:rPr>
        <w:t>% Saturação</w:t>
      </w:r>
    </w:p>
    <w:p w14:paraId="13E81CE8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    u(k) = 5;</w:t>
      </w:r>
    </w:p>
    <w:p w14:paraId="4AA9A6FB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</w:t>
      </w:r>
      <w:r w:rsidRPr="00F87108">
        <w:rPr>
          <w:rFonts w:ascii="Courier New" w:hAnsi="Courier New" w:cs="Courier New"/>
          <w:color w:val="0E00FF"/>
        </w:rPr>
        <w:t>elseif</w:t>
      </w:r>
      <w:r w:rsidRPr="00F87108">
        <w:rPr>
          <w:rFonts w:ascii="Courier New" w:hAnsi="Courier New" w:cs="Courier New"/>
          <w:color w:val="000000"/>
        </w:rPr>
        <w:t xml:space="preserve"> u(k) &lt; 0</w:t>
      </w:r>
    </w:p>
    <w:p w14:paraId="6977B596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    u(k) = 0;</w:t>
      </w:r>
    </w:p>
    <w:p w14:paraId="307E237E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</w:t>
      </w:r>
      <w:r w:rsidRPr="00F87108">
        <w:rPr>
          <w:rFonts w:ascii="Courier New" w:hAnsi="Courier New" w:cs="Courier New"/>
          <w:color w:val="0E00FF"/>
        </w:rPr>
        <w:t>end</w:t>
      </w:r>
    </w:p>
    <w:p w14:paraId="7224771B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</w:t>
      </w:r>
    </w:p>
    <w:p w14:paraId="7BFA3AF2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usbwrite(u(k),0); </w:t>
      </w:r>
      <w:r w:rsidRPr="00F87108">
        <w:rPr>
          <w:rFonts w:ascii="Courier New" w:hAnsi="Courier New" w:cs="Courier New"/>
          <w:color w:val="028009"/>
        </w:rPr>
        <w:t>% Actua sobre o processo</w:t>
      </w:r>
    </w:p>
    <w:p w14:paraId="49B444BC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Dt = toc; </w:t>
      </w:r>
      <w:r w:rsidRPr="00F87108">
        <w:rPr>
          <w:rFonts w:ascii="Courier New" w:hAnsi="Courier New" w:cs="Courier New"/>
          <w:color w:val="028009"/>
        </w:rPr>
        <w:t>% Stop cronómetro</w:t>
      </w:r>
    </w:p>
    <w:p w14:paraId="23BDACA7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pause(Ts-Dt) </w:t>
      </w:r>
      <w:r w:rsidRPr="00F87108">
        <w:rPr>
          <w:rFonts w:ascii="Courier New" w:hAnsi="Courier New" w:cs="Courier New"/>
          <w:color w:val="028009"/>
        </w:rPr>
        <w:t xml:space="preserve">% Temporização    </w:t>
      </w:r>
    </w:p>
    <w:p w14:paraId="3E9539AA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</w:t>
      </w:r>
    </w:p>
    <w:p w14:paraId="7DD21508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   error(k) = y(k) - yd(k);</w:t>
      </w:r>
    </w:p>
    <w:p w14:paraId="7F7DD1C8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E00FF"/>
        </w:rPr>
        <w:t>end</w:t>
      </w:r>
    </w:p>
    <w:p w14:paraId="18E5EBDB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usbwrite(0,0)</w:t>
      </w:r>
    </w:p>
    <w:p w14:paraId="4795F053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lastRenderedPageBreak/>
        <w:t xml:space="preserve"> </w:t>
      </w:r>
    </w:p>
    <w:p w14:paraId="5E3169BB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subplot(2,1,1), plot(y(1:end)), hold </w:t>
      </w:r>
      <w:r w:rsidRPr="00F87108">
        <w:rPr>
          <w:rFonts w:ascii="Courier New" w:hAnsi="Courier New" w:cs="Courier New"/>
          <w:color w:val="AA04F9"/>
        </w:rPr>
        <w:t>on</w:t>
      </w:r>
      <w:r w:rsidRPr="00F87108">
        <w:rPr>
          <w:rFonts w:ascii="Courier New" w:hAnsi="Courier New" w:cs="Courier New"/>
          <w:color w:val="000000"/>
        </w:rPr>
        <w:t>, plot(Ref)</w:t>
      </w:r>
    </w:p>
    <w:p w14:paraId="28B21303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title(</w:t>
      </w:r>
      <w:r w:rsidRPr="00F87108">
        <w:rPr>
          <w:rFonts w:ascii="Courier New" w:hAnsi="Courier New" w:cs="Courier New"/>
          <w:color w:val="AA04F9"/>
        </w:rPr>
        <w:t>'Resposta do sistema em anel fechado'</w:t>
      </w:r>
      <w:r w:rsidRPr="00F87108">
        <w:rPr>
          <w:rFonts w:ascii="Courier New" w:hAnsi="Courier New" w:cs="Courier New"/>
          <w:color w:val="000000"/>
        </w:rPr>
        <w:t>)</w:t>
      </w:r>
    </w:p>
    <w:p w14:paraId="52901907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ylabel(</w:t>
      </w:r>
      <w:r w:rsidRPr="00F87108">
        <w:rPr>
          <w:rFonts w:ascii="Courier New" w:hAnsi="Courier New" w:cs="Courier New"/>
          <w:color w:val="AA04F9"/>
        </w:rPr>
        <w:t>'Saida'</w:t>
      </w:r>
      <w:r w:rsidRPr="00F87108">
        <w:rPr>
          <w:rFonts w:ascii="Courier New" w:hAnsi="Courier New" w:cs="Courier New"/>
          <w:color w:val="000000"/>
        </w:rPr>
        <w:t>), xlabel(</w:t>
      </w:r>
      <w:r w:rsidRPr="00F87108">
        <w:rPr>
          <w:rFonts w:ascii="Courier New" w:hAnsi="Courier New" w:cs="Courier New"/>
          <w:color w:val="AA04F9"/>
        </w:rPr>
        <w:t>'Amostra'</w:t>
      </w:r>
      <w:r w:rsidRPr="00F87108">
        <w:rPr>
          <w:rFonts w:ascii="Courier New" w:hAnsi="Courier New" w:cs="Courier New"/>
          <w:color w:val="000000"/>
        </w:rPr>
        <w:t>)</w:t>
      </w:r>
    </w:p>
    <w:p w14:paraId="7D1D118F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subplot(2,1,2), plot(u(1:end))</w:t>
      </w:r>
    </w:p>
    <w:p w14:paraId="5F3789FE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title(</w:t>
      </w:r>
      <w:r w:rsidRPr="00F87108">
        <w:rPr>
          <w:rFonts w:ascii="Courier New" w:hAnsi="Courier New" w:cs="Courier New"/>
          <w:color w:val="AA04F9"/>
        </w:rPr>
        <w:t>'Atuacao'</w:t>
      </w:r>
      <w:r w:rsidRPr="00F87108">
        <w:rPr>
          <w:rFonts w:ascii="Courier New" w:hAnsi="Courier New" w:cs="Courier New"/>
          <w:color w:val="000000"/>
        </w:rPr>
        <w:t>)</w:t>
      </w:r>
    </w:p>
    <w:p w14:paraId="70B5B69A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ylabel(</w:t>
      </w:r>
      <w:r w:rsidRPr="00F87108">
        <w:rPr>
          <w:rFonts w:ascii="Courier New" w:hAnsi="Courier New" w:cs="Courier New"/>
          <w:color w:val="AA04F9"/>
        </w:rPr>
        <w:t>'acao de controlo'</w:t>
      </w:r>
      <w:r w:rsidRPr="00F87108">
        <w:rPr>
          <w:rFonts w:ascii="Courier New" w:hAnsi="Courier New" w:cs="Courier New"/>
          <w:color w:val="000000"/>
        </w:rPr>
        <w:t>), xlabel(</w:t>
      </w:r>
      <w:r w:rsidRPr="00F87108">
        <w:rPr>
          <w:rFonts w:ascii="Courier New" w:hAnsi="Courier New" w:cs="Courier New"/>
          <w:color w:val="AA04F9"/>
        </w:rPr>
        <w:t>'Amostra'</w:t>
      </w:r>
      <w:r w:rsidRPr="00F87108">
        <w:rPr>
          <w:rFonts w:ascii="Courier New" w:hAnsi="Courier New" w:cs="Courier New"/>
          <w:color w:val="000000"/>
        </w:rPr>
        <w:t>)</w:t>
      </w:r>
    </w:p>
    <w:p w14:paraId="062B3047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 xml:space="preserve"> </w:t>
      </w:r>
    </w:p>
    <w:p w14:paraId="41E7D0DC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somaErroQuadratico = error'*error;</w:t>
      </w:r>
    </w:p>
    <w:p w14:paraId="7544632E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mediaErroQuadratico = somaErroQuadratico / length(error);</w:t>
      </w:r>
    </w:p>
    <w:p w14:paraId="5B9DE50E" w14:textId="77777777" w:rsidR="00F87108" w:rsidRPr="00F87108" w:rsidRDefault="00F87108" w:rsidP="00F8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7108">
        <w:rPr>
          <w:rFonts w:ascii="Courier New" w:hAnsi="Courier New" w:cs="Courier New"/>
          <w:color w:val="000000"/>
        </w:rPr>
        <w:t>save(</w:t>
      </w:r>
      <w:r w:rsidRPr="00F87108">
        <w:rPr>
          <w:rFonts w:ascii="Courier New" w:hAnsi="Courier New" w:cs="Courier New"/>
          <w:color w:val="AA04F9"/>
        </w:rPr>
        <w:t>'Dados_Processo_0_4V2.mat'</w:t>
      </w:r>
      <w:r w:rsidRPr="00F87108">
        <w:rPr>
          <w:rFonts w:ascii="Courier New" w:hAnsi="Courier New" w:cs="Courier New"/>
          <w:color w:val="000000"/>
        </w:rPr>
        <w:t>)</w:t>
      </w:r>
    </w:p>
    <w:p w14:paraId="2C24152E" w14:textId="77777777" w:rsidR="00F87108" w:rsidRPr="00F87108" w:rsidRDefault="00F87108" w:rsidP="00F87108"/>
    <w:sectPr w:rsidR="00F87108" w:rsidRPr="00F87108" w:rsidSect="003F3459">
      <w:footerReference w:type="defaul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E14C" w14:textId="77777777" w:rsidR="003F3459" w:rsidRDefault="003F3459" w:rsidP="00747310">
      <w:pPr>
        <w:spacing w:after="0" w:line="240" w:lineRule="auto"/>
      </w:pPr>
      <w:r>
        <w:separator/>
      </w:r>
    </w:p>
  </w:endnote>
  <w:endnote w:type="continuationSeparator" w:id="0">
    <w:p w14:paraId="347508D6" w14:textId="77777777" w:rsidR="003F3459" w:rsidRDefault="003F3459" w:rsidP="0074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937774"/>
      <w:docPartObj>
        <w:docPartGallery w:val="Page Numbers (Bottom of Page)"/>
        <w:docPartUnique/>
      </w:docPartObj>
    </w:sdtPr>
    <w:sdtContent>
      <w:p w14:paraId="075EDA77" w14:textId="77777777" w:rsidR="00747310" w:rsidRDefault="007473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EFC81E" w14:textId="77777777" w:rsidR="00747310" w:rsidRDefault="007473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D1510" w14:textId="77777777" w:rsidR="003F3459" w:rsidRDefault="003F3459" w:rsidP="00747310">
      <w:pPr>
        <w:spacing w:after="0" w:line="240" w:lineRule="auto"/>
      </w:pPr>
      <w:r>
        <w:separator/>
      </w:r>
    </w:p>
  </w:footnote>
  <w:footnote w:type="continuationSeparator" w:id="0">
    <w:p w14:paraId="13032EEB" w14:textId="77777777" w:rsidR="003F3459" w:rsidRDefault="003F3459" w:rsidP="00747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2A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B44DE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7D31D5"/>
    <w:multiLevelType w:val="hybridMultilevel"/>
    <w:tmpl w:val="DB46B52A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55F6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6815F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6778A3"/>
    <w:multiLevelType w:val="hybridMultilevel"/>
    <w:tmpl w:val="D3C847D6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155C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9915623">
    <w:abstractNumId w:val="3"/>
  </w:num>
  <w:num w:numId="2" w16cid:durableId="2041516696">
    <w:abstractNumId w:val="0"/>
  </w:num>
  <w:num w:numId="3" w16cid:durableId="1497259760">
    <w:abstractNumId w:val="6"/>
  </w:num>
  <w:num w:numId="4" w16cid:durableId="698625173">
    <w:abstractNumId w:val="1"/>
  </w:num>
  <w:num w:numId="5" w16cid:durableId="2011322539">
    <w:abstractNumId w:val="4"/>
  </w:num>
  <w:num w:numId="6" w16cid:durableId="2126847309">
    <w:abstractNumId w:val="2"/>
  </w:num>
  <w:num w:numId="7" w16cid:durableId="570887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96"/>
    <w:rsid w:val="0002704A"/>
    <w:rsid w:val="00043AE2"/>
    <w:rsid w:val="000543DA"/>
    <w:rsid w:val="000706E4"/>
    <w:rsid w:val="000A4FA4"/>
    <w:rsid w:val="000C2E49"/>
    <w:rsid w:val="000E12FE"/>
    <w:rsid w:val="000E1C97"/>
    <w:rsid w:val="000E3151"/>
    <w:rsid w:val="00103214"/>
    <w:rsid w:val="0013588A"/>
    <w:rsid w:val="001367B4"/>
    <w:rsid w:val="00140E6B"/>
    <w:rsid w:val="00147889"/>
    <w:rsid w:val="00164679"/>
    <w:rsid w:val="0016533C"/>
    <w:rsid w:val="0016662E"/>
    <w:rsid w:val="00175C60"/>
    <w:rsid w:val="00176DEB"/>
    <w:rsid w:val="00201C70"/>
    <w:rsid w:val="00202CEA"/>
    <w:rsid w:val="00215D2C"/>
    <w:rsid w:val="00217AF4"/>
    <w:rsid w:val="00217B1E"/>
    <w:rsid w:val="002466BB"/>
    <w:rsid w:val="00250961"/>
    <w:rsid w:val="00260C35"/>
    <w:rsid w:val="002627FD"/>
    <w:rsid w:val="002840BD"/>
    <w:rsid w:val="002853AA"/>
    <w:rsid w:val="002A6D71"/>
    <w:rsid w:val="002B4E7D"/>
    <w:rsid w:val="002C6638"/>
    <w:rsid w:val="002D1938"/>
    <w:rsid w:val="002D7E6E"/>
    <w:rsid w:val="002E47D2"/>
    <w:rsid w:val="00301FFC"/>
    <w:rsid w:val="00355A78"/>
    <w:rsid w:val="00365494"/>
    <w:rsid w:val="00365DD9"/>
    <w:rsid w:val="0037566B"/>
    <w:rsid w:val="00384EDA"/>
    <w:rsid w:val="003C0BA9"/>
    <w:rsid w:val="003D1480"/>
    <w:rsid w:val="003F3459"/>
    <w:rsid w:val="00400979"/>
    <w:rsid w:val="00404BE2"/>
    <w:rsid w:val="00425D55"/>
    <w:rsid w:val="0043104E"/>
    <w:rsid w:val="0043783F"/>
    <w:rsid w:val="00450BA1"/>
    <w:rsid w:val="00476FE1"/>
    <w:rsid w:val="00492A66"/>
    <w:rsid w:val="004B7A4A"/>
    <w:rsid w:val="004D20EE"/>
    <w:rsid w:val="004D21D5"/>
    <w:rsid w:val="004E1B8C"/>
    <w:rsid w:val="004E64C2"/>
    <w:rsid w:val="00503172"/>
    <w:rsid w:val="005441B2"/>
    <w:rsid w:val="0055382F"/>
    <w:rsid w:val="00567F5B"/>
    <w:rsid w:val="005A791F"/>
    <w:rsid w:val="005B38FF"/>
    <w:rsid w:val="005C3D5E"/>
    <w:rsid w:val="005D4349"/>
    <w:rsid w:val="00616DD6"/>
    <w:rsid w:val="00677602"/>
    <w:rsid w:val="006A2720"/>
    <w:rsid w:val="006C1F8B"/>
    <w:rsid w:val="006D592C"/>
    <w:rsid w:val="006E660E"/>
    <w:rsid w:val="006F481C"/>
    <w:rsid w:val="007054AA"/>
    <w:rsid w:val="00713728"/>
    <w:rsid w:val="00720ADB"/>
    <w:rsid w:val="0073578C"/>
    <w:rsid w:val="00747310"/>
    <w:rsid w:val="0076796C"/>
    <w:rsid w:val="00774F45"/>
    <w:rsid w:val="00782748"/>
    <w:rsid w:val="00784B33"/>
    <w:rsid w:val="00787372"/>
    <w:rsid w:val="007B29D9"/>
    <w:rsid w:val="007B49B2"/>
    <w:rsid w:val="007C456B"/>
    <w:rsid w:val="007E1B71"/>
    <w:rsid w:val="00816D14"/>
    <w:rsid w:val="008215DF"/>
    <w:rsid w:val="00853B76"/>
    <w:rsid w:val="008977A3"/>
    <w:rsid w:val="008A23F4"/>
    <w:rsid w:val="008A7739"/>
    <w:rsid w:val="008F1E6E"/>
    <w:rsid w:val="0090666B"/>
    <w:rsid w:val="009223EF"/>
    <w:rsid w:val="00971B7D"/>
    <w:rsid w:val="009777ED"/>
    <w:rsid w:val="009807B1"/>
    <w:rsid w:val="00994F1B"/>
    <w:rsid w:val="009956BA"/>
    <w:rsid w:val="009A22F0"/>
    <w:rsid w:val="009A255E"/>
    <w:rsid w:val="009A4752"/>
    <w:rsid w:val="009B3FAD"/>
    <w:rsid w:val="00A01DFC"/>
    <w:rsid w:val="00A13DC7"/>
    <w:rsid w:val="00A55442"/>
    <w:rsid w:val="00A61B21"/>
    <w:rsid w:val="00AA096C"/>
    <w:rsid w:val="00AC4CEC"/>
    <w:rsid w:val="00AD0639"/>
    <w:rsid w:val="00AF648D"/>
    <w:rsid w:val="00B147BF"/>
    <w:rsid w:val="00B21D8E"/>
    <w:rsid w:val="00B41908"/>
    <w:rsid w:val="00B5005B"/>
    <w:rsid w:val="00BA1343"/>
    <w:rsid w:val="00BB019C"/>
    <w:rsid w:val="00BD4B96"/>
    <w:rsid w:val="00BE5E4D"/>
    <w:rsid w:val="00BE71BF"/>
    <w:rsid w:val="00BE7A99"/>
    <w:rsid w:val="00C16376"/>
    <w:rsid w:val="00C25DB8"/>
    <w:rsid w:val="00C72562"/>
    <w:rsid w:val="00C75B5F"/>
    <w:rsid w:val="00C86417"/>
    <w:rsid w:val="00C92E1C"/>
    <w:rsid w:val="00CB0146"/>
    <w:rsid w:val="00CB0B16"/>
    <w:rsid w:val="00CC2638"/>
    <w:rsid w:val="00CE7BB2"/>
    <w:rsid w:val="00CF36C8"/>
    <w:rsid w:val="00D42F76"/>
    <w:rsid w:val="00D445D2"/>
    <w:rsid w:val="00D55029"/>
    <w:rsid w:val="00D645B2"/>
    <w:rsid w:val="00D73A77"/>
    <w:rsid w:val="00D9732A"/>
    <w:rsid w:val="00DA1217"/>
    <w:rsid w:val="00DB2C08"/>
    <w:rsid w:val="00DB43A4"/>
    <w:rsid w:val="00DB794B"/>
    <w:rsid w:val="00DC3191"/>
    <w:rsid w:val="00DD397A"/>
    <w:rsid w:val="00DE1186"/>
    <w:rsid w:val="00DE4C7A"/>
    <w:rsid w:val="00DF0212"/>
    <w:rsid w:val="00E03FDD"/>
    <w:rsid w:val="00E101B3"/>
    <w:rsid w:val="00E37566"/>
    <w:rsid w:val="00E47472"/>
    <w:rsid w:val="00E5400D"/>
    <w:rsid w:val="00E55911"/>
    <w:rsid w:val="00E60BD1"/>
    <w:rsid w:val="00E7635F"/>
    <w:rsid w:val="00E96B40"/>
    <w:rsid w:val="00EE6CCF"/>
    <w:rsid w:val="00F03841"/>
    <w:rsid w:val="00F1409B"/>
    <w:rsid w:val="00F15AF3"/>
    <w:rsid w:val="00F37B9A"/>
    <w:rsid w:val="00F44270"/>
    <w:rsid w:val="00F87108"/>
    <w:rsid w:val="00FE1F88"/>
    <w:rsid w:val="00FF228C"/>
    <w:rsid w:val="00F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B659C"/>
  <w15:chartTrackingRefBased/>
  <w15:docId w15:val="{F1799E15-393C-481C-8A9D-59E8D5F9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35"/>
  </w:style>
  <w:style w:type="paragraph" w:styleId="Ttulo1">
    <w:name w:val="heading 1"/>
    <w:basedOn w:val="Normal"/>
    <w:next w:val="Normal"/>
    <w:link w:val="Ttulo1Char"/>
    <w:uiPriority w:val="9"/>
    <w:qFormat/>
    <w:rsid w:val="00747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7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7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47310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47310"/>
    <w:pPr>
      <w:spacing w:after="100"/>
    </w:pPr>
  </w:style>
  <w:style w:type="character" w:styleId="Hyperlink">
    <w:name w:val="Hyperlink"/>
    <w:basedOn w:val="Fontepargpadro"/>
    <w:uiPriority w:val="99"/>
    <w:unhideWhenUsed/>
    <w:rsid w:val="0074731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73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7310"/>
  </w:style>
  <w:style w:type="paragraph" w:styleId="Rodap">
    <w:name w:val="footer"/>
    <w:basedOn w:val="Normal"/>
    <w:link w:val="RodapChar"/>
    <w:uiPriority w:val="99"/>
    <w:unhideWhenUsed/>
    <w:rsid w:val="007473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7310"/>
  </w:style>
  <w:style w:type="paragraph" w:styleId="Legenda">
    <w:name w:val="caption"/>
    <w:basedOn w:val="Normal"/>
    <w:next w:val="Normal"/>
    <w:unhideWhenUsed/>
    <w:qFormat/>
    <w:rsid w:val="009A22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3728"/>
    <w:pPr>
      <w:spacing w:after="0"/>
    </w:pPr>
  </w:style>
  <w:style w:type="character" w:styleId="TextodoEspaoReservado">
    <w:name w:val="Placeholder Text"/>
    <w:basedOn w:val="Fontepargpadro"/>
    <w:uiPriority w:val="99"/>
    <w:semiHidden/>
    <w:rsid w:val="00816D14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E375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466BB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FF4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2A6D7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8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zador\Documents\Modelos%20Personalizados%20do%20Office\FCT_Lab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417B-5AB2-4487-9022-ACE812C53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FCT_Lab</Template>
  <TotalTime>311</TotalTime>
  <Pages>1</Pages>
  <Words>2548</Words>
  <Characters>13763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Matheus Brito</cp:lastModifiedBy>
  <cp:revision>14</cp:revision>
  <cp:lastPrinted>2024-03-31T20:33:00Z</cp:lastPrinted>
  <dcterms:created xsi:type="dcterms:W3CDTF">2024-03-29T13:30:00Z</dcterms:created>
  <dcterms:modified xsi:type="dcterms:W3CDTF">2024-03-31T20:34:00Z</dcterms:modified>
</cp:coreProperties>
</file>